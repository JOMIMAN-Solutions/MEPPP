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EF" w:rsidRDefault="00901007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8DA44F" wp14:editId="3CE53268">
                <wp:simplePos x="0" y="0"/>
                <wp:positionH relativeFrom="page">
                  <wp:posOffset>2758440</wp:posOffset>
                </wp:positionH>
                <wp:positionV relativeFrom="paragraph">
                  <wp:posOffset>190500</wp:posOffset>
                </wp:positionV>
                <wp:extent cx="4274820" cy="18973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89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EE1E98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Priv. Aquiles Serdán #7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C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entro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38600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Acámbaro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Guanajuato</w:t>
                            </w:r>
                          </w:p>
                          <w:p w:rsidR="006F118F" w:rsidRDefault="00CC7A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21 </w:t>
                            </w:r>
                            <w:r w:rsidR="00767C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years</w:t>
                            </w:r>
                          </w:p>
                          <w:p w:rsidR="00AD231D" w:rsidRDefault="00CC7A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Fecha de nacimiento</w:t>
                            </w:r>
                            <w:r w:rsidR="00AD231D"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07/04/1996</w:t>
                            </w:r>
                          </w:p>
                          <w:p w:rsidR="00AD231D" w:rsidRPr="009D3B1A" w:rsidRDefault="00AD231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Curp: </w:t>
                            </w:r>
                            <w:r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MABM960407HGTNRG04 </w:t>
                            </w:r>
                          </w:p>
                          <w:p w:rsidR="006F118F" w:rsidRPr="009D3B1A" w:rsidRDefault="00CC7A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Número de teléfono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17-2-71-05, 417-100-92-87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D231D" w:rsidRPr="00AD23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MiguelMandujano97@hotmail.com</w:t>
                            </w:r>
                          </w:p>
                          <w:p w:rsidR="006F118F" w:rsidRDefault="00CC7A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Estado Civil</w:t>
                            </w:r>
                            <w:r w:rsid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3752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:rsidR="00AD231D" w:rsidRDefault="00AD231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Na</w:t>
                            </w:r>
                            <w:r w:rsidR="00CC7A1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cionalidad</w:t>
                            </w:r>
                            <w:r w:rsidRPr="00AD231D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752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mexican</w:t>
                            </w:r>
                          </w:p>
                          <w:p w:rsidR="00901007" w:rsidRDefault="00CC7A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Lincencia Profesional</w:t>
                            </w:r>
                            <w:r w:rsidR="00901007" w:rsidRPr="0090100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90100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1007" w:rsidRPr="0090100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8821914</w:t>
                            </w:r>
                          </w:p>
                          <w:p w:rsidR="00EE1E98" w:rsidRPr="009D3B1A" w:rsidRDefault="00EE1E98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DA4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.2pt;margin-top:15pt;width:336.6pt;height:149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" filled="f" stroked="f">
                <v:textbox>
                  <w:txbxContent>
                    <w:p w:rsidR="006F118F" w:rsidRPr="009D3B1A" w:rsidRDefault="00EE1E98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Priv. Aquiles Serdán #7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C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entro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38600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Acámbaro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Guanajuato</w:t>
                      </w:r>
                    </w:p>
                    <w:p w:rsidR="006F118F" w:rsidRDefault="00CC7A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21 </w:t>
                      </w:r>
                      <w:r w:rsidR="00767C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years</w:t>
                      </w:r>
                    </w:p>
                    <w:p w:rsidR="00AD231D" w:rsidRDefault="00CC7A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Fecha de nacimiento</w:t>
                      </w:r>
                      <w:r w:rsidR="00AD231D"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07/04/1996</w:t>
                      </w:r>
                    </w:p>
                    <w:p w:rsidR="00AD231D" w:rsidRPr="009D3B1A" w:rsidRDefault="00AD231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Curp: </w:t>
                      </w:r>
                      <w:r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MABM960407HGTNRG04 </w:t>
                      </w:r>
                    </w:p>
                    <w:p w:rsidR="006F118F" w:rsidRPr="009D3B1A" w:rsidRDefault="00CC7A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Número de teléfono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17-2-71-05, 417-100-92-87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D231D" w:rsidRPr="00AD23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MiguelMandujano97@hotmail.com</w:t>
                      </w:r>
                    </w:p>
                    <w:p w:rsidR="006F118F" w:rsidRDefault="00CC7A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Estado Civil</w:t>
                      </w:r>
                      <w:r w:rsid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: </w:t>
                      </w:r>
                      <w:r w:rsidR="0053752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Single</w:t>
                      </w:r>
                    </w:p>
                    <w:p w:rsidR="00AD231D" w:rsidRDefault="00AD231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Na</w:t>
                      </w:r>
                      <w:r w:rsidR="00CC7A1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cionalidad</w:t>
                      </w:r>
                      <w:r w:rsidRPr="00AD231D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53752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mexican</w:t>
                      </w:r>
                    </w:p>
                    <w:p w:rsidR="00901007" w:rsidRDefault="00CC7A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Lincencia Profesional</w:t>
                      </w:r>
                      <w:r w:rsidR="00901007" w:rsidRPr="0090100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90100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901007" w:rsidRPr="0090100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8821914</w:t>
                      </w:r>
                    </w:p>
                    <w:p w:rsidR="00EE1E98" w:rsidRPr="009D3B1A" w:rsidRDefault="00EE1E98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B902A3" wp14:editId="03A73369">
                <wp:simplePos x="0" y="0"/>
                <wp:positionH relativeFrom="column">
                  <wp:posOffset>1630680</wp:posOffset>
                </wp:positionH>
                <wp:positionV relativeFrom="paragraph">
                  <wp:posOffset>175260</wp:posOffset>
                </wp:positionV>
                <wp:extent cx="5714365" cy="1927860"/>
                <wp:effectExtent l="0" t="0" r="19685" b="1524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927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7EA2D" id="Rectángulo redondeado 279" o:spid="_x0000_s1026" style="position:absolute;margin-left:128.4pt;margin-top:13.8pt;width:449.95pt;height:15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" filled="f" strokecolor="#6179aa" strokeweight="1pt">
                <v:stroke joinstyle="miter"/>
              </v:roundrect>
            </w:pict>
          </mc:Fallback>
        </mc:AlternateContent>
      </w:r>
      <w:bookmarkStart w:id="0" w:name="_GoBack"/>
      <w:r w:rsidR="00EE1E98">
        <w:rPr>
          <w:noProof/>
        </w:rPr>
        <w:drawing>
          <wp:anchor distT="0" distB="0" distL="114300" distR="114300" simplePos="0" relativeHeight="251829248" behindDoc="0" locked="0" layoutInCell="1" allowOverlap="1" wp14:anchorId="4798DF2F" wp14:editId="4EB6DDB9">
            <wp:simplePos x="0" y="0"/>
            <wp:positionH relativeFrom="column">
              <wp:posOffset>-375603</wp:posOffset>
            </wp:positionH>
            <wp:positionV relativeFrom="paragraph">
              <wp:posOffset>299403</wp:posOffset>
            </wp:positionV>
            <wp:extent cx="1815997" cy="1465949"/>
            <wp:effectExtent l="3493" t="0" r="0" b="0"/>
            <wp:wrapNone/>
            <wp:docPr id="5" name="Imagen 5" descr="C:\Users\Dark\AppData\Local\Microsoft\Windows\INetCacheContent.Word\20170119_014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\AppData\Local\Microsoft\Windows\INetCacheContent.Word\20170119_014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1815997" cy="146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E1E98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119156C7" wp14:editId="0FBAC0C6">
                <wp:simplePos x="0" y="0"/>
                <wp:positionH relativeFrom="margin">
                  <wp:posOffset>1645920</wp:posOffset>
                </wp:positionH>
                <wp:positionV relativeFrom="paragraph">
                  <wp:posOffset>-312420</wp:posOffset>
                </wp:positionV>
                <wp:extent cx="4853940" cy="1404620"/>
                <wp:effectExtent l="0" t="0" r="381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EE1E98" w:rsidRDefault="00EE1E98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28"/>
                                <w:szCs w:val="36"/>
                              </w:rPr>
                            </w:pPr>
                            <w:r w:rsidRPr="00EE1E98">
                              <w:rPr>
                                <w:rFonts w:ascii="Corbel" w:hAnsi="Corbel"/>
                                <w:b/>
                                <w:color w:val="6179AA"/>
                                <w:sz w:val="28"/>
                                <w:szCs w:val="36"/>
                              </w:rPr>
                              <w:t>Miguel Ángel Mandujano Barragán</w:t>
                            </w:r>
                          </w:p>
                          <w:p w:rsidR="006F118F" w:rsidRPr="00EE1E98" w:rsidRDefault="00EE1E98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</w:pPr>
                            <w:r w:rsidRPr="00EE1E98"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  <w:t>Técnico Superior Universitario</w:t>
                            </w:r>
                            <w:r w:rsidR="006F118F" w:rsidRPr="00EE1E98"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  <w:t xml:space="preserve"> /</w:t>
                            </w:r>
                            <w:r w:rsidRPr="00EE1E98">
                              <w:rPr>
                                <w:rFonts w:ascii="Corbel" w:hAnsi="Corbel"/>
                                <w:i/>
                                <w:color w:val="6179AA"/>
                                <w:sz w:val="24"/>
                                <w:szCs w:val="30"/>
                              </w:rPr>
                              <w:t>Tecnologías de la información y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156C7" id="_x0000_s1027" type="#_x0000_t202" style="position:absolute;margin-left:129.6pt;margin-top:-24.6pt;width:382.2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" stroked="f">
                <v:textbox style="mso-fit-shape-to-text:t">
                  <w:txbxContent>
                    <w:p w:rsidR="006F118F" w:rsidRPr="00EE1E98" w:rsidRDefault="00EE1E98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28"/>
                          <w:szCs w:val="36"/>
                        </w:rPr>
                      </w:pPr>
                      <w:r w:rsidRPr="00EE1E98">
                        <w:rPr>
                          <w:rFonts w:ascii="Corbel" w:hAnsi="Corbel"/>
                          <w:b/>
                          <w:color w:val="6179AA"/>
                          <w:sz w:val="28"/>
                          <w:szCs w:val="36"/>
                        </w:rPr>
                        <w:t>Miguel Ángel Mandujano Barragán</w:t>
                      </w:r>
                    </w:p>
                    <w:p w:rsidR="006F118F" w:rsidRPr="00EE1E98" w:rsidRDefault="00EE1E98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</w:pPr>
                      <w:r w:rsidRPr="00EE1E98"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  <w:t>Técnico Superior Universitario</w:t>
                      </w:r>
                      <w:r w:rsidR="006F118F" w:rsidRPr="00EE1E98"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  <w:t xml:space="preserve"> /</w:t>
                      </w:r>
                      <w:r w:rsidRPr="00EE1E98">
                        <w:rPr>
                          <w:rFonts w:ascii="Corbel" w:hAnsi="Corbel"/>
                          <w:i/>
                          <w:color w:val="6179AA"/>
                          <w:sz w:val="24"/>
                          <w:szCs w:val="30"/>
                        </w:rPr>
                        <w:t>Tecnologías de la información y comunicación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09BB71" wp14:editId="0C68B56C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95A7F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DE8169" wp14:editId="58176C77">
                <wp:simplePos x="0" y="0"/>
                <wp:positionH relativeFrom="column">
                  <wp:posOffset>-195580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442C" id="Rectángulo 277" o:spid="_x0000_s1026" style="position:absolute;margin-left:-15.4pt;margin-top:-72.1pt;width:115.1pt;height:20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" fillcolor="#f6dda7" stroked="f" strokeweight="1pt"/>
            </w:pict>
          </mc:Fallback>
        </mc:AlternateContent>
      </w:r>
      <w:r w:rsidR="006F118F" w:rsidRPr="006F118F">
        <w:rPr>
          <w:noProof/>
          <w:lang w:val="en-US" w:eastAsia="zh-TW"/>
        </w:rPr>
        <w:drawing>
          <wp:anchor distT="0" distB="0" distL="114300" distR="114300" simplePos="0" relativeHeight="251807744" behindDoc="0" locked="0" layoutInCell="1" allowOverlap="1" wp14:anchorId="6E0C745C" wp14:editId="6ED8E335">
            <wp:simplePos x="0" y="0"/>
            <wp:positionH relativeFrom="column">
              <wp:posOffset>-212090</wp:posOffset>
            </wp:positionH>
            <wp:positionV relativeFrom="paragraph">
              <wp:posOffset>374650</wp:posOffset>
            </wp:positionV>
            <wp:extent cx="1495425" cy="1567180"/>
            <wp:effectExtent l="0" t="0" r="9525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8F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6B3B31D" wp14:editId="16EB4AAF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BFFD8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6A1130" w:rsidRDefault="00675C30">
      <w:r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42CA99F3" wp14:editId="7180E088">
                <wp:simplePos x="0" y="0"/>
                <wp:positionH relativeFrom="margin">
                  <wp:posOffset>-38100</wp:posOffset>
                </wp:positionH>
                <wp:positionV relativeFrom="paragraph">
                  <wp:posOffset>4050030</wp:posOffset>
                </wp:positionV>
                <wp:extent cx="5288280" cy="1404620"/>
                <wp:effectExtent l="0" t="0" r="762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F4" w:rsidRPr="002D21DE" w:rsidRDefault="00CC7A17" w:rsidP="00FE63F4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Unidad académica del sureste</w:t>
                            </w:r>
                            <w:r w:rsidR="00FE63F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="00675C30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Campus</w:t>
                            </w:r>
                            <w:r w:rsidR="00FE63F4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 xml:space="preserve"> Acámbaro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A99F3" id="_x0000_s1028" type="#_x0000_t202" style="position:absolute;margin-left:-3pt;margin-top:318.9pt;width:416.4pt;height:110.6pt;z-index:-251475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" stroked="f">
                <v:textbox style="mso-fit-shape-to-text:t">
                  <w:txbxContent>
                    <w:p w:rsidR="00FE63F4" w:rsidRPr="002D21DE" w:rsidRDefault="00CC7A17" w:rsidP="00FE63F4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Unidad académica del sureste</w:t>
                      </w:r>
                      <w:r w:rsidR="00FE63F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, </w:t>
                      </w:r>
                      <w:r w:rsidR="00675C30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Campus</w:t>
                      </w:r>
                      <w:r w:rsidR="00FE63F4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 xml:space="preserve"> Acámbaro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FE63F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A0DD3A2" wp14:editId="7F7CF937">
                <wp:simplePos x="0" y="0"/>
                <wp:positionH relativeFrom="margin">
                  <wp:posOffset>245745</wp:posOffset>
                </wp:positionH>
                <wp:positionV relativeFrom="paragraph">
                  <wp:posOffset>3603625</wp:posOffset>
                </wp:positionV>
                <wp:extent cx="1630680" cy="14046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F4" w:rsidRPr="001B5912" w:rsidRDefault="00CC7A17" w:rsidP="00FE63F4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DD3A2" id="_x0000_s1029" type="#_x0000_t202" style="position:absolute;margin-left:19.35pt;margin-top:283.75pt;width:128.4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" filled="f" stroked="f">
                <v:textbox style="mso-fit-shape-to-text:t">
                  <w:txbxContent>
                    <w:p w:rsidR="00FE63F4" w:rsidRPr="001B5912" w:rsidRDefault="00CC7A17" w:rsidP="00FE63F4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FE63F4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4C02ED3E" wp14:editId="27543293">
                <wp:simplePos x="0" y="0"/>
                <wp:positionH relativeFrom="column">
                  <wp:posOffset>-225425</wp:posOffset>
                </wp:positionH>
                <wp:positionV relativeFrom="paragraph">
                  <wp:posOffset>3645535</wp:posOffset>
                </wp:positionV>
                <wp:extent cx="6092190" cy="312420"/>
                <wp:effectExtent l="0" t="0" r="3810" b="0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BB663F" id="Group 2" o:spid="_x0000_s1026" style="position:absolute;margin-left:-17.75pt;margin-top:287.05pt;width:479.7pt;height:24.6pt;z-index:251837440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">
                <v:rect id="Rectángulo 14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" fillcolor="#a98e5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">
                  <v:imagedata r:id="rId13" o:title=""/>
                </v:shape>
                <v:shape id="Imagen 16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">
                  <v:imagedata r:id="rId13" o:title=""/>
                </v:shape>
                <v:shape id="Imagen 17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901007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7BCCF1" wp14:editId="3A7213B1">
                <wp:simplePos x="0" y="0"/>
                <wp:positionH relativeFrom="column">
                  <wp:posOffset>-114300</wp:posOffset>
                </wp:positionH>
                <wp:positionV relativeFrom="paragraph">
                  <wp:posOffset>4213225</wp:posOffset>
                </wp:positionV>
                <wp:extent cx="89535" cy="45085"/>
                <wp:effectExtent l="3175" t="0" r="8890" b="8890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184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0" o:spid="_x0000_s1026" type="#_x0000_t5" style="position:absolute;margin-left:-9pt;margin-top:331.75pt;width:7.05pt;height:3.55pt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" fillcolor="#a98e50" stroked="f" strokeweight="1pt"/>
            </w:pict>
          </mc:Fallback>
        </mc:AlternateContent>
      </w:r>
      <w:r w:rsidR="00901007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0B66B49" wp14:editId="513ECCB9">
                <wp:simplePos x="0" y="0"/>
                <wp:positionH relativeFrom="margin">
                  <wp:posOffset>-30480</wp:posOffset>
                </wp:positionH>
                <wp:positionV relativeFrom="paragraph">
                  <wp:posOffset>4301490</wp:posOffset>
                </wp:positionV>
                <wp:extent cx="5356860" cy="4953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3F4" w:rsidRPr="006C6590" w:rsidRDefault="00FE63F4" w:rsidP="00FE63F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Técnico Superior Universitario, Tecnologías de la información y comunicación</w:t>
                            </w:r>
                          </w:p>
                          <w:p w:rsidR="00FE63F4" w:rsidRPr="006C6590" w:rsidRDefault="00FE63F4" w:rsidP="00FE63F4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20015</w:t>
                            </w: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6B49" id="_x0000_s1030" type="#_x0000_t202" style="position:absolute;margin-left:-2.4pt;margin-top:338.7pt;width:421.8pt;height:39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" filled="f" stroked="f">
                <v:textbox>
                  <w:txbxContent>
                    <w:p w:rsidR="00FE63F4" w:rsidRPr="006C6590" w:rsidRDefault="00FE63F4" w:rsidP="00FE63F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Técnico Superior Universitario, Tecnologías de la información y comunicación</w:t>
                      </w:r>
                    </w:p>
                    <w:p w:rsidR="00FE63F4" w:rsidRPr="006C6590" w:rsidRDefault="00FE63F4" w:rsidP="00FE63F4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20015</w:t>
                      </w: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B415A1" wp14:editId="32AE9B8E">
                <wp:simplePos x="0" y="0"/>
                <wp:positionH relativeFrom="column">
                  <wp:posOffset>-87630</wp:posOffset>
                </wp:positionH>
                <wp:positionV relativeFrom="paragraph">
                  <wp:posOffset>5006340</wp:posOffset>
                </wp:positionV>
                <wp:extent cx="89535" cy="45085"/>
                <wp:effectExtent l="3175" t="0" r="8890" b="8890"/>
                <wp:wrapNone/>
                <wp:docPr id="25" name="Triángulo isósce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01F7" id="Triángulo isósceles 25" o:spid="_x0000_s1026" type="#_x0000_t5" style="position:absolute;margin-left:-6.9pt;margin-top:394.2pt;width:7.05pt;height:3.55pt;rotation: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m7sAIAAKI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" fillcolor="#a98e50" stroked="f" strokeweight="1pt"/>
            </w:pict>
          </mc:Fallback>
        </mc:AlternateContent>
      </w:r>
      <w:r w:rsidR="00901007"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0314237E" wp14:editId="36A2565E">
                <wp:simplePos x="0" y="0"/>
                <wp:positionH relativeFrom="margin">
                  <wp:posOffset>-7620</wp:posOffset>
                </wp:positionH>
                <wp:positionV relativeFrom="paragraph">
                  <wp:posOffset>4872990</wp:posOffset>
                </wp:positionV>
                <wp:extent cx="5135880" cy="1404620"/>
                <wp:effectExtent l="0" t="0" r="762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07" w:rsidRPr="002D21DE" w:rsidRDefault="00CC7A17" w:rsidP="00901007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Educación complementaria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4237E" id="_x0000_s1031" type="#_x0000_t202" style="position:absolute;margin-left:-.6pt;margin-top:383.7pt;width:404.4pt;height:110.6pt;z-index:-251469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" stroked="f">
                <v:textbox style="mso-fit-shape-to-text:t">
                  <w:txbxContent>
                    <w:p w:rsidR="00901007" w:rsidRPr="002D21DE" w:rsidRDefault="00CC7A17" w:rsidP="00901007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Educación complementaria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9C27062" wp14:editId="435E3A7D">
                <wp:simplePos x="0" y="0"/>
                <wp:positionH relativeFrom="margin">
                  <wp:posOffset>-15240</wp:posOffset>
                </wp:positionH>
                <wp:positionV relativeFrom="paragraph">
                  <wp:posOffset>5147310</wp:posOffset>
                </wp:positionV>
                <wp:extent cx="5356860" cy="30480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07" w:rsidRPr="006C6590" w:rsidRDefault="00CC7A17" w:rsidP="0090100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Certificado de</w:t>
                            </w:r>
                            <w:r w:rsidR="00901007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Microsoft Word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7062" id="_x0000_s1032" type="#_x0000_t202" style="position:absolute;margin-left:-1.2pt;margin-top:405.3pt;width:421.8pt;height:2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7QEwIAAAE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" filled="f" stroked="f">
                <v:textbox>
                  <w:txbxContent>
                    <w:p w:rsidR="00901007" w:rsidRPr="006C6590" w:rsidRDefault="00CC7A17" w:rsidP="0090100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Certificado de</w:t>
                      </w:r>
                      <w:r w:rsidR="00901007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Microsoft Word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233680</wp:posOffset>
                </wp:positionH>
                <wp:positionV relativeFrom="paragraph">
                  <wp:posOffset>5838190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CC7A17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C214F" id="_x0000_s1033" type="#_x0000_t202" style="position:absolute;margin-left:18.4pt;margin-top:459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" filled="f" stroked="f">
                <v:textbox style="mso-fit-shape-to-text:t">
                  <w:txbxContent>
                    <w:p w:rsidR="006F118F" w:rsidRPr="001B5912" w:rsidRDefault="00CC7A17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0942150" wp14:editId="4DCE9B41">
                <wp:simplePos x="0" y="0"/>
                <wp:positionH relativeFrom="column">
                  <wp:posOffset>-232410</wp:posOffset>
                </wp:positionH>
                <wp:positionV relativeFrom="paragraph">
                  <wp:posOffset>5868670</wp:posOffset>
                </wp:positionV>
                <wp:extent cx="6100445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49DB1" id="Group 1" o:spid="_x0000_s1026" style="position:absolute;margin-left:-18.3pt;margin-top:462.1pt;width:480.35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">
                  <v:imagedata r:id="rId17" o:title="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">
                  <v:imagedata r:id="rId17" o:title="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18" o:title=""/>
                </v:shape>
              </v:group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5889B4" wp14:editId="51A78592">
                <wp:simplePos x="0" y="0"/>
                <wp:positionH relativeFrom="margin">
                  <wp:posOffset>-137795</wp:posOffset>
                </wp:positionH>
                <wp:positionV relativeFrom="paragraph">
                  <wp:posOffset>6296025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CC7A17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89B4" id="_x0000_s1034" type="#_x0000_t202" style="position:absolute;margin-left:-10.85pt;margin-top:495.75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" stroked="f">
                <v:textbox style="mso-fit-shape-to-text:t">
                  <w:txbxContent>
                    <w:p w:rsidR="006F118F" w:rsidRPr="006220C2" w:rsidRDefault="00CC7A17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0D4E5C" wp14:editId="2083EFD2">
                <wp:simplePos x="0" y="0"/>
                <wp:positionH relativeFrom="column">
                  <wp:posOffset>-147955</wp:posOffset>
                </wp:positionH>
                <wp:positionV relativeFrom="paragraph">
                  <wp:posOffset>6432550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AEDB" id="Triángulo isósceles 331" o:spid="_x0000_s1026" type="#_x0000_t5" style="position:absolute;margin-left:-11.65pt;margin-top:506.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e87hGOIA&#10;AAANAQAADwAAAAAAAAAAAAAAAAAMBQAAZHJzL2Rvd25yZXYueG1sUEsFBgAAAAAEAAQA8wAAABsG&#10;AAAAAA==&#10;" fillcolor="#6179aa" stroked="f" strokeweight="1pt"/>
            </w:pict>
          </mc:Fallback>
        </mc:AlternateContent>
      </w:r>
      <w:r w:rsidR="00901007" w:rsidRPr="006F118F">
        <w:rPr>
          <w:noProof/>
          <w:lang w:val="en-US" w:eastAsia="zh-TW"/>
        </w:rPr>
        <w:drawing>
          <wp:anchor distT="0" distB="0" distL="114300" distR="114300" simplePos="0" relativeHeight="251825152" behindDoc="1" locked="0" layoutInCell="1" allowOverlap="1" wp14:anchorId="456F1128" wp14:editId="50F20F69">
            <wp:simplePos x="0" y="0"/>
            <wp:positionH relativeFrom="column">
              <wp:posOffset>2125345</wp:posOffset>
            </wp:positionH>
            <wp:positionV relativeFrom="paragraph">
              <wp:posOffset>6670675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7C5BE3" wp14:editId="27DDF699">
                <wp:simplePos x="0" y="0"/>
                <wp:positionH relativeFrom="margin">
                  <wp:posOffset>15240</wp:posOffset>
                </wp:positionH>
                <wp:positionV relativeFrom="paragraph">
                  <wp:posOffset>6628765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90100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Deportes Rafael |</w:t>
                            </w:r>
                          </w:p>
                          <w:p w:rsidR="006F118F" w:rsidRPr="007E5532" w:rsidRDefault="0090100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2015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2017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5BE3" id="_x0000_s1035" type="#_x0000_t202" style="position:absolute;margin-left:1.2pt;margin-top:521.9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" filled="f" stroked="f">
                <v:textbox>
                  <w:txbxContent>
                    <w:p w:rsidR="006F118F" w:rsidRPr="007E5532" w:rsidRDefault="0090100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Deportes Rafael |</w:t>
                      </w:r>
                    </w:p>
                    <w:p w:rsidR="006F118F" w:rsidRPr="007E5532" w:rsidRDefault="0090100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2015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2017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4A0B0D" wp14:editId="78969F6D">
                <wp:simplePos x="0" y="0"/>
                <wp:positionH relativeFrom="margin">
                  <wp:posOffset>-19685</wp:posOffset>
                </wp:positionH>
                <wp:positionV relativeFrom="paragraph">
                  <wp:posOffset>6670675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4625" id="Rectángulo 333" o:spid="_x0000_s1026" style="position:absolute;margin-left:-1.55pt;margin-top:525.2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901007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A26F85D" wp14:editId="1412CE5F">
                <wp:simplePos x="0" y="0"/>
                <wp:positionH relativeFrom="margin">
                  <wp:posOffset>-114300</wp:posOffset>
                </wp:positionH>
                <wp:positionV relativeFrom="paragraph">
                  <wp:posOffset>7136130</wp:posOffset>
                </wp:positionV>
                <wp:extent cx="5974080" cy="548640"/>
                <wp:effectExtent l="0" t="0" r="0" b="381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CC7A1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Encargado</w:t>
                            </w: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ventas con altos niveles de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convencimiento en ventas</w:t>
                            </w: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y gestión de inventario profesional.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F85D" id="_x0000_s1036" type="#_x0000_t202" style="position:absolute;margin-left:-9pt;margin-top:561.9pt;width:470.4pt;height:43.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" filled="f" stroked="f">
                <v:textbox>
                  <w:txbxContent>
                    <w:p w:rsidR="006F118F" w:rsidRPr="00A637D8" w:rsidRDefault="00CC7A1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Encargado</w:t>
                      </w: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ventas con altos niveles de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convencimiento en ventas</w:t>
                      </w: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y gestión de inventario profesional.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3F4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87CCC43" wp14:editId="36B4E774">
                <wp:simplePos x="0" y="0"/>
                <wp:positionH relativeFrom="margin">
                  <wp:align>right</wp:align>
                </wp:positionH>
                <wp:positionV relativeFrom="paragraph">
                  <wp:posOffset>2343150</wp:posOffset>
                </wp:positionV>
                <wp:extent cx="5730240" cy="8763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31D" w:rsidRPr="00A637D8" w:rsidRDefault="00CC7A17" w:rsidP="00AD231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Desarrollar mis habilidades informáticas y creativas adquiridas a lo largo de mi carrera como TSU para ofrecer un excelente trabajo como desarrollador y diseñador además de promover un buen ambiente de trabajo para todos mis compañeros de trabajo, guiándolos hacia el éxito y el conocimiento.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CC43" id="_x0000_s1037" type="#_x0000_t202" style="position:absolute;margin-left:400pt;margin-top:184.5pt;width:451.2pt;height:69pt;z-index:251835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" filled="f" stroked="f">
                <v:textbox>
                  <w:txbxContent>
                    <w:p w:rsidR="00AD231D" w:rsidRPr="00A637D8" w:rsidRDefault="00CC7A17" w:rsidP="00AD231D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Desarrollar mis habilidades informáticas y creativas adquiridas a lo largo de mi carrera como TSU para ofrecer un excelente trabajo como desarrollador y diseñador además de promover un buen ambiente de trabajo para todos mis compañeros de trabajo, guiándolos hacia el éxito y el conocimiento.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31D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C4963B5" wp14:editId="6682EC05">
                <wp:simplePos x="0" y="0"/>
                <wp:positionH relativeFrom="margin">
                  <wp:posOffset>220980</wp:posOffset>
                </wp:positionH>
                <wp:positionV relativeFrom="paragraph">
                  <wp:posOffset>1908810</wp:posOffset>
                </wp:positionV>
                <wp:extent cx="163068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31D" w:rsidRPr="001B5912" w:rsidRDefault="00CC7A17" w:rsidP="00AD231D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OBJETIVOS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963B5" id="_x0000_s1038" type="#_x0000_t202" style="position:absolute;margin-left:17.4pt;margin-top:150.3pt;width:128.4pt;height:110.6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" filled="f" stroked="f">
                <v:textbox style="mso-fit-shape-to-text:t">
                  <w:txbxContent>
                    <w:p w:rsidR="00AD231D" w:rsidRPr="001B5912" w:rsidRDefault="00CC7A17" w:rsidP="00AD231D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OBJETIVOS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31D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4D3750C" wp14:editId="2F3E19F0">
                <wp:simplePos x="0" y="0"/>
                <wp:positionH relativeFrom="margin">
                  <wp:posOffset>-238125</wp:posOffset>
                </wp:positionH>
                <wp:positionV relativeFrom="paragraph">
                  <wp:posOffset>1946910</wp:posOffset>
                </wp:positionV>
                <wp:extent cx="6100852" cy="312420"/>
                <wp:effectExtent l="0" t="0" r="0" b="0"/>
                <wp:wrapNone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2C621B" id="Group 1" o:spid="_x0000_s1026" style="position:absolute;margin-left:-18.75pt;margin-top:153.3pt;width:480.4pt;height:24.6pt;z-index:251831296;mso-position-horizontal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">
                <v:rect id="Rectángulo 7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" fillcolor="#6179aa" stroked="f" strokeweight="1pt"/>
                <v:shape id="Imagen 8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">
                  <v:imagedata r:id="rId17" o:title=""/>
                </v:shape>
                <v:shape id="Imagen 9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">
                  <v:imagedata r:id="rId17" o:title=""/>
                </v:shape>
                <v:shape id="Imagen 10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">
                  <v:imagedata r:id="rId18" o:title=""/>
                </v:shape>
                <w10:wrap anchorx="margin"/>
              </v:group>
            </w:pict>
          </mc:Fallback>
        </mc:AlternateContent>
      </w:r>
      <w:r w:rsidR="00BB08EF">
        <w:br w:type="page"/>
      </w:r>
      <w:r w:rsidR="002B41DA" w:rsidRPr="006F118F">
        <w:rPr>
          <w:noProof/>
          <w:lang w:val="en-US"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0A3F1A1" wp14:editId="4217252F">
                <wp:simplePos x="0" y="0"/>
                <wp:positionH relativeFrom="margin">
                  <wp:posOffset>53340</wp:posOffset>
                </wp:positionH>
                <wp:positionV relativeFrom="paragraph">
                  <wp:posOffset>426720</wp:posOffset>
                </wp:positionV>
                <wp:extent cx="6423660" cy="208788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208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18" w:rsidRPr="00CC7A17" w:rsidRDefault="00CC7A17" w:rsidP="00CC7A17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Lenguaje español como lengua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madre</w:t>
                            </w: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manejo del idioma inglés básico en un 50%.</w:t>
                            </w: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br/>
                              <w:t>Posibilidad de crear software en lenguaje JAVA y sitios web con administración HTML5, CSS3, PHP y BOOTSTRAP además de los principios básicos de Javascript y codeigniter.</w:t>
                            </w: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br/>
                              <w:t>Alto conocimiento de CMS wordpress.</w:t>
                            </w: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br/>
                              <w:t>Gestión del software de diseño de fotografías y edición de videos, con alto conocimiento en la biblioteca de ADOBE.</w:t>
                            </w:r>
                            <w:r w:rsidRPr="00CC7A1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br/>
                              <w:t>Asistencia a la conferencia SWITCH 2016 en Leon Guanajuato, dentro de talleres de emprendimiento.</w:t>
                            </w:r>
                          </w:p>
                          <w:p w:rsidR="00052418" w:rsidRPr="00A637D8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F1A1" id="_x0000_s1039" type="#_x0000_t202" style="position:absolute;margin-left:4.2pt;margin-top:33.6pt;width:505.8pt;height:164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" filled="f" stroked="f">
                <v:textbox>
                  <w:txbxContent>
                    <w:p w:rsidR="00052418" w:rsidRPr="00CC7A17" w:rsidRDefault="00CC7A17" w:rsidP="00CC7A17">
                      <w:pPr>
                        <w:spacing w:after="0" w:line="360" w:lineRule="auto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Lenguaje español como lengua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madre</w:t>
                      </w: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manejo del idioma inglés básico en un 50%.</w:t>
                      </w: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br/>
                        <w:t>Posibilidad de crear software en lenguaje JAVA y sitios web con administración HTML5, CSS3, PHP y BOOTSTRAP además de los principios básicos de Javascript y codeigniter.</w:t>
                      </w: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br/>
                        <w:t>Alto conocimiento de CMS wordpress.</w:t>
                      </w: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br/>
                        <w:t>Gestión del software de diseño de fotografías y edición de videos, con alto conocimiento en la biblioteca de ADOBE.</w:t>
                      </w:r>
                      <w:r w:rsidRPr="00CC7A1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br/>
                        <w:t>Asistencia a la conferencia SWITCH 2016 en Leon Guanajuato, dentro de talleres de emprendimiento.</w:t>
                      </w:r>
                    </w:p>
                    <w:p w:rsidR="00052418" w:rsidRPr="00A637D8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37A2F4" wp14:editId="6473272E">
                <wp:simplePos x="0" y="0"/>
                <wp:positionH relativeFrom="column">
                  <wp:posOffset>-22860</wp:posOffset>
                </wp:positionH>
                <wp:positionV relativeFrom="paragraph">
                  <wp:posOffset>53340</wp:posOffset>
                </wp:positionV>
                <wp:extent cx="6100445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0110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098633" id="Group 3" o:spid="_x0000_s1026" style="position:absolute;margin-left:-1.8pt;margin-top:4.2pt;width:480.35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">
                  <v:imagedata r:id="rId17" o:title="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">
                  <v:imagedata r:id="rId17" o:title=""/>
                </v:shape>
                <v:shape id="Imagen 231" o:spid="_x0000_s1030" type="#_x0000_t75" style="position:absolute;left:42501;top:517;width:180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  <w:r w:rsidR="0005241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A8DC8FF" wp14:editId="3C64BCF9">
                <wp:simplePos x="0" y="0"/>
                <wp:positionH relativeFrom="margin">
                  <wp:posOffset>457200</wp:posOffset>
                </wp:positionH>
                <wp:positionV relativeFrom="paragraph">
                  <wp:posOffset>30480</wp:posOffset>
                </wp:positionV>
                <wp:extent cx="3802380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CC7A17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HABILIDADES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C8FF" id="_x0000_s1040" type="#_x0000_t202" style="position:absolute;margin-left:36pt;margin-top:2.4pt;width:299.4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" filled="f" stroked="f">
                <v:textbox style="mso-fit-shape-to-text:t">
                  <w:txbxContent>
                    <w:p w:rsidR="00A24E8B" w:rsidRPr="001B5912" w:rsidRDefault="00CC7A17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HABILIDADES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D3A2462" wp14:editId="3A92B412">
                <wp:simplePos x="0" y="0"/>
                <wp:positionH relativeFrom="margin">
                  <wp:posOffset>26035</wp:posOffset>
                </wp:positionH>
                <wp:positionV relativeFrom="paragraph">
                  <wp:posOffset>4686300</wp:posOffset>
                </wp:positionV>
                <wp:extent cx="3871595" cy="1424940"/>
                <wp:effectExtent l="0" t="0" r="0" b="3810"/>
                <wp:wrapSquare wrapText="bothSides"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Nombre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Rogelio Almanza Herrejon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Número de teléfono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17-2-26-26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Dirección: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Francisco I. Madero 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#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1066</w:t>
                            </w:r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Street</w:t>
                            </w:r>
                          </w:p>
                          <w:p w:rsidR="00052418" w:rsidRPr="00052418" w:rsidRDefault="00052418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Email:</w:t>
                            </w:r>
                            <w:r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spice_rah@hotmail.com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Relación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Compañero de trabajo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36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Años de conocerlo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años</w:t>
                            </w:r>
                          </w:p>
                          <w:p w:rsidR="00052418" w:rsidRPr="00D35AA5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052418" w:rsidRPr="00D35AA5" w:rsidRDefault="00052418" w:rsidP="0005241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2462" id="_x0000_s1041" type="#_x0000_t202" style="position:absolute;margin-left:2.05pt;margin-top:369pt;width:304.85pt;height:112.2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" filled="f" stroked="f">
                <v:textbox>
                  <w:txbxContent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Nombre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Rogelio Almanza Herrejon</w:t>
                      </w:r>
                    </w:p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Número de teléfono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17-2-26-26</w:t>
                      </w:r>
                    </w:p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Dirección: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Francisco I. Madero 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#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1066</w:t>
                      </w:r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Street</w:t>
                      </w:r>
                    </w:p>
                    <w:p w:rsidR="00052418" w:rsidRPr="00052418" w:rsidRDefault="00052418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Email:</w:t>
                      </w:r>
                      <w:r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spice_rah@hotmail.com</w:t>
                      </w:r>
                    </w:p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Relación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Compañero de trabajo</w:t>
                      </w:r>
                    </w:p>
                    <w:p w:rsidR="00052418" w:rsidRPr="00052418" w:rsidRDefault="00CC7A17" w:rsidP="00052418">
                      <w:pPr>
                        <w:spacing w:after="0" w:line="36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Años de conocerlo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años</w:t>
                      </w:r>
                    </w:p>
                    <w:p w:rsidR="00052418" w:rsidRPr="00D35AA5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052418" w:rsidRPr="00D35AA5" w:rsidRDefault="00052418" w:rsidP="0005241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757F1C" wp14:editId="249A2CEA">
                <wp:simplePos x="0" y="0"/>
                <wp:positionH relativeFrom="column">
                  <wp:posOffset>0</wp:posOffset>
                </wp:positionH>
                <wp:positionV relativeFrom="paragraph">
                  <wp:posOffset>5887085</wp:posOffset>
                </wp:positionV>
                <wp:extent cx="89535" cy="45085"/>
                <wp:effectExtent l="3175" t="0" r="8890" b="8890"/>
                <wp:wrapNone/>
                <wp:docPr id="255" name="Triángulo isóscele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C07E" id="Triángulo isósceles 255" o:spid="_x0000_s1026" type="#_x0000_t5" style="position:absolute;margin-left:0;margin-top:463.55pt;width:7.05pt;height:3.55pt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VsQ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7603B7" wp14:editId="5A796E8D">
                <wp:simplePos x="0" y="0"/>
                <wp:positionH relativeFrom="column">
                  <wp:posOffset>4445</wp:posOffset>
                </wp:positionH>
                <wp:positionV relativeFrom="paragraph">
                  <wp:posOffset>5691505</wp:posOffset>
                </wp:positionV>
                <wp:extent cx="89535" cy="45085"/>
                <wp:effectExtent l="3175" t="0" r="8890" b="8890"/>
                <wp:wrapNone/>
                <wp:docPr id="234" name="Triángulo isóscele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18A" id="Triángulo isósceles 234" o:spid="_x0000_s1026" type="#_x0000_t5" style="position:absolute;margin-left:.35pt;margin-top:448.15pt;width:7.05pt;height:3.55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g6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x1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AD24E3" wp14:editId="306D1E70">
                <wp:simplePos x="0" y="0"/>
                <wp:positionH relativeFrom="column">
                  <wp:posOffset>0</wp:posOffset>
                </wp:positionH>
                <wp:positionV relativeFrom="paragraph">
                  <wp:posOffset>5460365</wp:posOffset>
                </wp:positionV>
                <wp:extent cx="89535" cy="45085"/>
                <wp:effectExtent l="3175" t="0" r="8890" b="8890"/>
                <wp:wrapNone/>
                <wp:docPr id="233" name="Triángulo isóscele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9652" id="Triángulo isósceles 233" o:spid="_x0000_s1026" type="#_x0000_t5" style="position:absolute;margin-left:0;margin-top:429.95pt;width:7.05pt;height:3.55pt;rotation:9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rO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54829E" wp14:editId="1A23BD0B">
                <wp:simplePos x="0" y="0"/>
                <wp:positionH relativeFrom="column">
                  <wp:posOffset>1905</wp:posOffset>
                </wp:positionH>
                <wp:positionV relativeFrom="paragraph">
                  <wp:posOffset>5241925</wp:posOffset>
                </wp:positionV>
                <wp:extent cx="89535" cy="45085"/>
                <wp:effectExtent l="3175" t="0" r="8890" b="8890"/>
                <wp:wrapNone/>
                <wp:docPr id="31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EEB4" id="Triángulo isósceles 31" o:spid="_x0000_s1026" type="#_x0000_t5" style="position:absolute;margin-left:.15pt;margin-top:412.75pt;width:7.05pt;height:3.55pt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7QsQIAAKI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024602" wp14:editId="78448521">
                <wp:simplePos x="0" y="0"/>
                <wp:positionH relativeFrom="column">
                  <wp:posOffset>1905</wp:posOffset>
                </wp:positionH>
                <wp:positionV relativeFrom="paragraph">
                  <wp:posOffset>5019040</wp:posOffset>
                </wp:positionV>
                <wp:extent cx="89535" cy="45085"/>
                <wp:effectExtent l="3175" t="0" r="8890" b="8890"/>
                <wp:wrapNone/>
                <wp:docPr id="30" name="Triángulo isósce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88FC" id="Triángulo isósceles 30" o:spid="_x0000_s1026" type="#_x0000_t5" style="position:absolute;margin-left:.15pt;margin-top:395.2pt;width:7.05pt;height:3.5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sUsAIAAKI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" fillcolor="#a98e50" stroked="f" strokeweight="1pt"/>
            </w:pict>
          </mc:Fallback>
        </mc:AlternateContent>
      </w:r>
      <w:r w:rsidR="00052418" w:rsidRPr="0005241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3AA55C" wp14:editId="43E6AA84">
                <wp:simplePos x="0" y="0"/>
                <wp:positionH relativeFrom="column">
                  <wp:posOffset>3810</wp:posOffset>
                </wp:positionH>
                <wp:positionV relativeFrom="paragraph">
                  <wp:posOffset>4815840</wp:posOffset>
                </wp:positionV>
                <wp:extent cx="89535" cy="45085"/>
                <wp:effectExtent l="3175" t="0" r="8890" b="8890"/>
                <wp:wrapNone/>
                <wp:docPr id="29" name="Triá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B8F0" id="Triángulo isósceles 29" o:spid="_x0000_s1026" type="#_x0000_t5" style="position:absolute;margin-left:.3pt;margin-top:379.2pt;width:7.05pt;height:3.55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712EC8" wp14:editId="471C8546">
                <wp:simplePos x="0" y="0"/>
                <wp:positionH relativeFrom="column">
                  <wp:posOffset>34290</wp:posOffset>
                </wp:positionH>
                <wp:positionV relativeFrom="paragraph">
                  <wp:posOffset>4141470</wp:posOffset>
                </wp:positionV>
                <wp:extent cx="89535" cy="45085"/>
                <wp:effectExtent l="3175" t="0" r="8890" b="8890"/>
                <wp:wrapNone/>
                <wp:docPr id="28" name="Triángulo isósce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AAFE" id="Triángulo isósceles 28" o:spid="_x0000_s1026" type="#_x0000_t5" style="position:absolute;margin-left:2.7pt;margin-top:326.1pt;width:7.05pt;height:3.55pt;rotation: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BOsAIAAKI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284583" wp14:editId="3AFF732E">
                <wp:simplePos x="0" y="0"/>
                <wp:positionH relativeFrom="column">
                  <wp:posOffset>38735</wp:posOffset>
                </wp:positionH>
                <wp:positionV relativeFrom="paragraph">
                  <wp:posOffset>3945890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6F35" id="Triángulo isósceles 263" o:spid="_x0000_s1026" type="#_x0000_t5" style="position:absolute;margin-left:3.05pt;margin-top:310.7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/XpZ7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87CDCA" wp14:editId="35EE8F75">
                <wp:simplePos x="0" y="0"/>
                <wp:positionH relativeFrom="column">
                  <wp:posOffset>34290</wp:posOffset>
                </wp:positionH>
                <wp:positionV relativeFrom="paragraph">
                  <wp:posOffset>3714750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F972" id="Triángulo isósceles 262" o:spid="_x0000_s1026" type="#_x0000_t5" style="position:absolute;margin-left:2.7pt;margin-top:292.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F27537" wp14:editId="1487B718">
                <wp:simplePos x="0" y="0"/>
                <wp:positionH relativeFrom="column">
                  <wp:posOffset>36195</wp:posOffset>
                </wp:positionH>
                <wp:positionV relativeFrom="paragraph">
                  <wp:posOffset>3496310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EF6" id="Triángulo isósceles 261" o:spid="_x0000_s1026" type="#_x0000_t5" style="position:absolute;margin-left:2.85pt;margin-top:275.3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Dazc+E4QAA&#10;AAgBAAAPAAAAAAAAAAAAAAAAAAwFAABkcnMvZG93bnJldi54bWxQSwUGAAAAAAQABADzAAAAGgYA&#10;AAAA&#10;" fillcolor="#a98e50" stroked="f" strokeweight="1pt"/>
            </w:pict>
          </mc:Fallback>
        </mc:AlternateContent>
      </w:r>
      <w:r w:rsidR="00052418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024383" wp14:editId="1DE4C16C">
                <wp:simplePos x="0" y="0"/>
                <wp:positionH relativeFrom="column">
                  <wp:posOffset>36195</wp:posOffset>
                </wp:positionH>
                <wp:positionV relativeFrom="paragraph">
                  <wp:posOffset>3273425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AE06" id="Triángulo isósceles 260" o:spid="_x0000_s1026" type="#_x0000_t5" style="position:absolute;margin-left:2.85pt;margin-top:257.7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" fillcolor="#a98e50" stroked="f" strokeweight="1pt"/>
            </w:pict>
          </mc:Fallback>
        </mc:AlternateContent>
      </w:r>
      <w:r w:rsidR="0005241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0A29DE" wp14:editId="0CF5237C">
                <wp:simplePos x="0" y="0"/>
                <wp:positionH relativeFrom="margin">
                  <wp:posOffset>70485</wp:posOffset>
                </wp:positionH>
                <wp:positionV relativeFrom="paragraph">
                  <wp:posOffset>2941320</wp:posOffset>
                </wp:positionV>
                <wp:extent cx="3871595" cy="1424940"/>
                <wp:effectExtent l="0" t="0" r="0" b="381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Nombre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Mary Carmen Crescencio Bernal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Número de teléfono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417-104-97-74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Dirección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Niño artillero #30</w:t>
                            </w:r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Street</w:t>
                            </w:r>
                          </w:p>
                          <w:p w:rsidR="00052418" w:rsidRPr="00052418" w:rsidRDefault="00052418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Email:</w:t>
                            </w:r>
                            <w:r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marylupe58@hotmail.com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276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Relación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793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ompañera de trabajo</w:t>
                            </w:r>
                          </w:p>
                          <w:p w:rsidR="00052418" w:rsidRPr="00052418" w:rsidRDefault="00CC7A17" w:rsidP="00052418">
                            <w:pPr>
                              <w:spacing w:after="0" w:line="36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Años de conocerla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</w:t>
                            </w:r>
                            <w:r w:rsidR="00052418" w:rsidRPr="0005241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6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Años</w:t>
                            </w: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29DE" id="_x0000_s1042" type="#_x0000_t202" style="position:absolute;margin-left:5.55pt;margin-top:231.6pt;width:304.85pt;height:112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" filled="f" stroked="f">
                <v:textbox>
                  <w:txbxContent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Nombre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Mary Carmen Crescencio Bernal</w:t>
                      </w:r>
                    </w:p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Número de teléfono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417-104-97-74</w:t>
                      </w:r>
                    </w:p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Dirección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Niño artillero #30</w:t>
                      </w:r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Street</w:t>
                      </w:r>
                    </w:p>
                    <w:p w:rsidR="00052418" w:rsidRPr="00052418" w:rsidRDefault="00052418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Email:</w:t>
                      </w:r>
                      <w:r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marylupe58@hotmail.com</w:t>
                      </w:r>
                    </w:p>
                    <w:p w:rsidR="00052418" w:rsidRPr="00052418" w:rsidRDefault="00CC7A17" w:rsidP="00052418">
                      <w:pPr>
                        <w:spacing w:after="0" w:line="276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Relación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8A793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ompañera de trabajo</w:t>
                      </w:r>
                    </w:p>
                    <w:p w:rsidR="00052418" w:rsidRPr="00052418" w:rsidRDefault="00CC7A17" w:rsidP="00052418">
                      <w:pPr>
                        <w:spacing w:after="0" w:line="36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Años de conocerla</w:t>
                      </w:r>
                      <w:r w:rsidR="00052418" w:rsidRPr="000524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</w:t>
                      </w:r>
                      <w:r w:rsidR="00052418" w:rsidRPr="0005241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6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Años</w:t>
                      </w: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2537460</wp:posOffset>
                </wp:positionV>
                <wp:extent cx="6100445" cy="31242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2060" y="76634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1E8B3C" id="Group 4" o:spid="_x0000_s1026" style="position:absolute;margin-left:-1.8pt;margin-top:199.8pt;width:480.35pt;height:24.6pt;z-index:25176678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">
                  <v:imagedata r:id="rId13" o:title="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">
                  <v:imagedata r:id="rId13" o:title=""/>
                </v:shape>
                <v:shape id="Imagen 250" o:spid="_x0000_s1030" type="#_x0000_t75" style="position:absolute;left:36120;top:766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  <w:r w:rsidR="00052418" w:rsidRPr="00A91A4A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FFEE041" wp14:editId="5FEDF80D">
                <wp:simplePos x="0" y="0"/>
                <wp:positionH relativeFrom="margin">
                  <wp:posOffset>449580</wp:posOffset>
                </wp:positionH>
                <wp:positionV relativeFrom="paragraph">
                  <wp:posOffset>2514600</wp:posOffset>
                </wp:positionV>
                <wp:extent cx="321564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CC7A17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EE041" id="_x0000_s1043" type="#_x0000_t202" style="position:absolute;margin-left:35.4pt;margin-top:198pt;width:253.2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" filled="f" stroked="f">
                <v:textbox style="mso-fit-shape-to-text:t">
                  <w:txbxContent>
                    <w:p w:rsidR="00A91A4A" w:rsidRPr="001B5912" w:rsidRDefault="00CC7A17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418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DD14FD" wp14:editId="1B7B1610">
                <wp:simplePos x="0" y="0"/>
                <wp:positionH relativeFrom="column">
                  <wp:posOffset>38100</wp:posOffset>
                </wp:positionH>
                <wp:positionV relativeFrom="paragraph">
                  <wp:posOffset>3070225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4804" id="Triángulo isósceles 258" o:spid="_x0000_s1026" type="#_x0000_t5" style="position:absolute;margin-left:3pt;margin-top:241.75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LMdVo/hAAAA&#10;CAEAAA8AAAAAAAAAAAAAAAAACwUAAGRycy9kb3ducmV2LnhtbFBLBQYAAAAABAAEAPMAAAAZBgAA&#10;AAA=&#10;" fillcolor="#a98e50" stroked="f" strokeweight="1pt"/>
            </w:pict>
          </mc:Fallback>
        </mc:AlternateContent>
      </w:r>
      <w:r w:rsidR="00550F1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5F4B52" wp14:editId="7CD9817F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0546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D14807" w:rsidRPr="00D065CD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44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64C" w:rsidRDefault="0033764C" w:rsidP="00A01AB1">
      <w:pPr>
        <w:spacing w:after="0" w:line="240" w:lineRule="auto"/>
      </w:pPr>
      <w:r>
        <w:separator/>
      </w:r>
    </w:p>
  </w:endnote>
  <w:endnote w:type="continuationSeparator" w:id="0">
    <w:p w:rsidR="0033764C" w:rsidRDefault="0033764C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64C" w:rsidRDefault="0033764C" w:rsidP="00A01AB1">
      <w:pPr>
        <w:spacing w:after="0" w:line="240" w:lineRule="auto"/>
      </w:pPr>
      <w:r>
        <w:separator/>
      </w:r>
    </w:p>
  </w:footnote>
  <w:footnote w:type="continuationSeparator" w:id="0">
    <w:p w:rsidR="0033764C" w:rsidRDefault="0033764C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98"/>
    <w:rsid w:val="00043E68"/>
    <w:rsid w:val="00052418"/>
    <w:rsid w:val="00055585"/>
    <w:rsid w:val="000D2471"/>
    <w:rsid w:val="001268FA"/>
    <w:rsid w:val="00141993"/>
    <w:rsid w:val="00193CE6"/>
    <w:rsid w:val="001B5912"/>
    <w:rsid w:val="001E4ECB"/>
    <w:rsid w:val="00215398"/>
    <w:rsid w:val="00253747"/>
    <w:rsid w:val="002803EC"/>
    <w:rsid w:val="002B41DA"/>
    <w:rsid w:val="002D21DE"/>
    <w:rsid w:val="0033764C"/>
    <w:rsid w:val="00366B75"/>
    <w:rsid w:val="003810F0"/>
    <w:rsid w:val="003D4523"/>
    <w:rsid w:val="00447C42"/>
    <w:rsid w:val="00462C60"/>
    <w:rsid w:val="004635FB"/>
    <w:rsid w:val="004A17D5"/>
    <w:rsid w:val="004D29B3"/>
    <w:rsid w:val="004D564D"/>
    <w:rsid w:val="005149F1"/>
    <w:rsid w:val="00515C71"/>
    <w:rsid w:val="00534B33"/>
    <w:rsid w:val="0053752C"/>
    <w:rsid w:val="00550F10"/>
    <w:rsid w:val="00560D1F"/>
    <w:rsid w:val="00576054"/>
    <w:rsid w:val="005A3C52"/>
    <w:rsid w:val="006220C2"/>
    <w:rsid w:val="0063761F"/>
    <w:rsid w:val="00675C30"/>
    <w:rsid w:val="006A1130"/>
    <w:rsid w:val="006C6590"/>
    <w:rsid w:val="006F118F"/>
    <w:rsid w:val="00732C10"/>
    <w:rsid w:val="00767C17"/>
    <w:rsid w:val="007C43F4"/>
    <w:rsid w:val="007E5532"/>
    <w:rsid w:val="00835CDD"/>
    <w:rsid w:val="00845EF5"/>
    <w:rsid w:val="00853A66"/>
    <w:rsid w:val="00886A8E"/>
    <w:rsid w:val="008A7934"/>
    <w:rsid w:val="008B650E"/>
    <w:rsid w:val="00901007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AD231D"/>
    <w:rsid w:val="00B14BD5"/>
    <w:rsid w:val="00B304A1"/>
    <w:rsid w:val="00B31235"/>
    <w:rsid w:val="00B86586"/>
    <w:rsid w:val="00BA12BC"/>
    <w:rsid w:val="00BB08EF"/>
    <w:rsid w:val="00BE4760"/>
    <w:rsid w:val="00C01070"/>
    <w:rsid w:val="00C01E2F"/>
    <w:rsid w:val="00C37028"/>
    <w:rsid w:val="00C37AAD"/>
    <w:rsid w:val="00C54257"/>
    <w:rsid w:val="00C5555F"/>
    <w:rsid w:val="00CC7A17"/>
    <w:rsid w:val="00D065CD"/>
    <w:rsid w:val="00D14807"/>
    <w:rsid w:val="00D2492A"/>
    <w:rsid w:val="00D31824"/>
    <w:rsid w:val="00D35AA5"/>
    <w:rsid w:val="00DF364B"/>
    <w:rsid w:val="00E06111"/>
    <w:rsid w:val="00E26E85"/>
    <w:rsid w:val="00E70370"/>
    <w:rsid w:val="00E8166E"/>
    <w:rsid w:val="00E90504"/>
    <w:rsid w:val="00EA3B3C"/>
    <w:rsid w:val="00EE1E98"/>
    <w:rsid w:val="00FA42B5"/>
    <w:rsid w:val="00FB7834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character" w:styleId="Hipervnculo">
    <w:name w:val="Hyperlink"/>
    <w:basedOn w:val="Fuentedeprrafopredeter"/>
    <w:uiPriority w:val="99"/>
    <w:unhideWhenUsed/>
    <w:rsid w:val="00EE1E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E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%20Mandujan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2018-01-13T05:36:00Z</dcterms:created>
  <dcterms:modified xsi:type="dcterms:W3CDTF">2018-06-03T00:06:00Z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