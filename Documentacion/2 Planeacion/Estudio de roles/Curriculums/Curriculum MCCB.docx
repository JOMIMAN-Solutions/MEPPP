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21D8" w14:textId="77777777" w:rsidR="003B010A" w:rsidRPr="00611C75" w:rsidRDefault="003B010A" w:rsidP="003B010A">
      <w:pPr>
        <w:pStyle w:val="Nombre"/>
        <w:jc w:val="center"/>
      </w:pPr>
      <w:r w:rsidRPr="00611C75">
        <w:t>TSU en tecnologías de la información</w:t>
      </w:r>
      <w:r w:rsidR="00972D0E" w:rsidRPr="00611C75">
        <w:t xml:space="preserve"> y comunicación</w:t>
      </w:r>
    </w:p>
    <w:p w14:paraId="39FC21D9" w14:textId="77777777" w:rsidR="003B010A" w:rsidRPr="00611C75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14:paraId="39FC21DA" w14:textId="77777777" w:rsidR="0063702C" w:rsidRPr="00611C75" w:rsidRDefault="00C00F23">
          <w:r w:rsidRPr="00611C75">
            <w:t xml:space="preserve"> </w:t>
          </w:r>
        </w:p>
        <w:p w14:paraId="39FC21DB" w14:textId="7983C92C" w:rsidR="003B010A" w:rsidRPr="00611C75" w:rsidRDefault="005B63D5" w:rsidP="003B010A">
          <w:pPr>
            <w:pStyle w:val="Nombre"/>
          </w:pPr>
          <w:r w:rsidRPr="00611C75">
            <w:t>Información personal</w:t>
          </w:r>
        </w:p>
        <w:p w14:paraId="39FC21DC" w14:textId="681D38FA" w:rsidR="003B010A" w:rsidRPr="00611C75" w:rsidRDefault="005B63D5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Nombre</w:t>
          </w:r>
          <w:r w:rsidR="003B010A" w:rsidRPr="00611C75">
            <w:rPr>
              <w:rFonts w:ascii="Arial" w:hAnsi="Arial" w:cs="Arial"/>
              <w:b/>
            </w:rPr>
            <w:t>.</w:t>
          </w:r>
          <w:r w:rsidR="003B010A" w:rsidRPr="00611C75">
            <w:rPr>
              <w:rFonts w:ascii="Arial" w:hAnsi="Arial" w:cs="Arial"/>
            </w:rPr>
            <w:t xml:space="preserve"> </w:t>
          </w:r>
          <w:r w:rsidR="00DD2D92" w:rsidRPr="00611C75">
            <w:rPr>
              <w:rFonts w:ascii="Arial" w:hAnsi="Arial" w:cs="Arial"/>
            </w:rPr>
            <w:t>–</w:t>
          </w:r>
          <w:r w:rsidR="003B010A" w:rsidRPr="00611C75">
            <w:rPr>
              <w:rFonts w:ascii="Arial" w:hAnsi="Arial" w:cs="Arial"/>
            </w:rPr>
            <w:t xml:space="preserve"> </w:t>
          </w:r>
          <w:r w:rsidR="00DD2D92" w:rsidRPr="00611C75">
            <w:rPr>
              <w:rFonts w:ascii="Arial" w:hAnsi="Arial" w:cs="Arial"/>
            </w:rPr>
            <w:t>Mary Carmen Crescencio Bernal</w:t>
          </w:r>
        </w:p>
        <w:p w14:paraId="39FC21DD" w14:textId="32984552" w:rsidR="003B010A" w:rsidRPr="00611C75" w:rsidRDefault="0065496D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Edad</w:t>
          </w:r>
          <w:r w:rsidRPr="00611C75">
            <w:rPr>
              <w:rFonts w:ascii="Arial" w:hAnsi="Arial" w:cs="Arial"/>
            </w:rPr>
            <w:t>. -</w:t>
          </w:r>
          <w:r w:rsidR="00DD2D92" w:rsidRPr="00611C75">
            <w:rPr>
              <w:rFonts w:ascii="Arial" w:hAnsi="Arial" w:cs="Arial"/>
            </w:rPr>
            <w:t xml:space="preserve"> </w:t>
          </w:r>
          <w:r w:rsidR="003B010A" w:rsidRPr="00611C75">
            <w:rPr>
              <w:rFonts w:ascii="Arial" w:hAnsi="Arial" w:cs="Arial"/>
            </w:rPr>
            <w:t>2</w:t>
          </w:r>
          <w:r w:rsidR="00DD2D92" w:rsidRPr="00611C75">
            <w:rPr>
              <w:rFonts w:ascii="Arial" w:hAnsi="Arial" w:cs="Arial"/>
            </w:rPr>
            <w:t>2</w:t>
          </w:r>
          <w:r w:rsidR="003B010A" w:rsidRPr="00611C75">
            <w:rPr>
              <w:rFonts w:ascii="Arial" w:hAnsi="Arial" w:cs="Arial"/>
            </w:rPr>
            <w:t xml:space="preserve"> </w:t>
          </w:r>
          <w:r w:rsidR="00611C75" w:rsidRPr="00611C75">
            <w:rPr>
              <w:rFonts w:ascii="Arial" w:hAnsi="Arial" w:cs="Arial"/>
            </w:rPr>
            <w:t>años</w:t>
          </w:r>
        </w:p>
        <w:p w14:paraId="39FC21DE" w14:textId="5AEE9EC8" w:rsidR="003B010A" w:rsidRPr="00611C75" w:rsidRDefault="005B63D5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Fecha de nacimiento</w:t>
          </w:r>
          <w:r w:rsidR="003B010A" w:rsidRPr="00611C75">
            <w:rPr>
              <w:rFonts w:ascii="Arial" w:hAnsi="Arial" w:cs="Arial"/>
            </w:rPr>
            <w:t>. – 0</w:t>
          </w:r>
          <w:r w:rsidR="00DD2D92" w:rsidRPr="00611C75">
            <w:rPr>
              <w:rFonts w:ascii="Arial" w:hAnsi="Arial" w:cs="Arial"/>
            </w:rPr>
            <w:t>2</w:t>
          </w:r>
          <w:r w:rsidR="003B010A" w:rsidRPr="00611C75">
            <w:rPr>
              <w:rFonts w:ascii="Arial" w:hAnsi="Arial" w:cs="Arial"/>
            </w:rPr>
            <w:t>/</w:t>
          </w:r>
          <w:r w:rsidR="00DD2D92" w:rsidRPr="00611C75">
            <w:rPr>
              <w:rFonts w:ascii="Arial" w:hAnsi="Arial" w:cs="Arial"/>
            </w:rPr>
            <w:t>11/1995</w:t>
          </w:r>
        </w:p>
        <w:p w14:paraId="39FC21DF" w14:textId="41D192C9" w:rsidR="003B010A" w:rsidRPr="00611C75" w:rsidRDefault="0065496D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Dirección</w:t>
          </w:r>
          <w:r w:rsidRPr="00611C75">
            <w:rPr>
              <w:rFonts w:ascii="Arial" w:hAnsi="Arial" w:cs="Arial"/>
            </w:rPr>
            <w:t>. -</w:t>
          </w:r>
          <w:r w:rsidR="00DD2D92" w:rsidRPr="00611C75">
            <w:rPr>
              <w:rFonts w:ascii="Arial" w:hAnsi="Arial" w:cs="Arial"/>
            </w:rPr>
            <w:t xml:space="preserve"> Niño Artillero#30</w:t>
          </w:r>
          <w:r w:rsidR="00FB796F" w:rsidRPr="00611C75">
            <w:rPr>
              <w:rFonts w:ascii="Arial" w:hAnsi="Arial" w:cs="Arial"/>
            </w:rPr>
            <w:t xml:space="preserve"> </w:t>
          </w:r>
          <w:r w:rsidRPr="00611C75">
            <w:rPr>
              <w:rFonts w:ascii="Arial" w:hAnsi="Arial" w:cs="Arial"/>
            </w:rPr>
            <w:t>Street, Centro</w:t>
          </w:r>
          <w:r w:rsidR="00FB796F" w:rsidRPr="00611C75">
            <w:rPr>
              <w:rFonts w:ascii="Arial" w:hAnsi="Arial" w:cs="Arial"/>
            </w:rPr>
            <w:t>,</w:t>
          </w:r>
          <w:r w:rsidR="003B010A" w:rsidRPr="00611C75">
            <w:rPr>
              <w:rFonts w:ascii="Arial" w:hAnsi="Arial" w:cs="Arial"/>
            </w:rPr>
            <w:t xml:space="preserve"> 38600</w:t>
          </w:r>
          <w:r w:rsidR="00FB796F" w:rsidRPr="00611C75">
            <w:rPr>
              <w:rFonts w:ascii="Arial" w:hAnsi="Arial" w:cs="Arial"/>
            </w:rPr>
            <w:t>,</w:t>
          </w:r>
          <w:r w:rsidR="003B010A" w:rsidRPr="00611C75">
            <w:rPr>
              <w:rFonts w:ascii="Arial" w:hAnsi="Arial" w:cs="Arial"/>
            </w:rPr>
            <w:t xml:space="preserve"> Acámbaro</w:t>
          </w:r>
          <w:r w:rsidR="00FB796F" w:rsidRPr="00611C75">
            <w:rPr>
              <w:rFonts w:ascii="Arial" w:hAnsi="Arial" w:cs="Arial"/>
            </w:rPr>
            <w:t xml:space="preserve"> GTO</w:t>
          </w:r>
        </w:p>
        <w:p w14:paraId="39FC21E0" w14:textId="703E51E9" w:rsidR="003B010A" w:rsidRPr="00611C75" w:rsidRDefault="005B63D5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Número de teléfono</w:t>
          </w:r>
          <w:r w:rsidR="003B010A" w:rsidRPr="00611C75">
            <w:rPr>
              <w:rFonts w:ascii="Arial" w:hAnsi="Arial" w:cs="Arial"/>
            </w:rPr>
            <w:t>. – 17-</w:t>
          </w:r>
          <w:r w:rsidR="00DD2D92" w:rsidRPr="00611C75">
            <w:rPr>
              <w:rFonts w:ascii="Arial" w:hAnsi="Arial" w:cs="Arial"/>
            </w:rPr>
            <w:t>2-91-06</w:t>
          </w:r>
          <w:r w:rsidR="003B010A" w:rsidRPr="00611C75">
            <w:rPr>
              <w:rFonts w:ascii="Arial" w:hAnsi="Arial" w:cs="Arial"/>
            </w:rPr>
            <w:t xml:space="preserve"> ,417-10</w:t>
          </w:r>
          <w:r w:rsidR="00DD2D92" w:rsidRPr="00611C75">
            <w:rPr>
              <w:rFonts w:ascii="Arial" w:hAnsi="Arial" w:cs="Arial"/>
            </w:rPr>
            <w:t>4</w:t>
          </w:r>
          <w:r w:rsidR="003B010A" w:rsidRPr="00611C75">
            <w:rPr>
              <w:rFonts w:ascii="Arial" w:hAnsi="Arial" w:cs="Arial"/>
            </w:rPr>
            <w:t>-92-87.</w:t>
          </w:r>
        </w:p>
        <w:p w14:paraId="39FC21E1" w14:textId="77777777" w:rsidR="003B010A" w:rsidRPr="00611C75" w:rsidRDefault="00FB796F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E-mail</w:t>
          </w:r>
          <w:r w:rsidR="003B010A" w:rsidRPr="00611C75">
            <w:rPr>
              <w:rFonts w:ascii="Arial" w:hAnsi="Arial" w:cs="Arial"/>
            </w:rPr>
            <w:t xml:space="preserve">. – </w:t>
          </w:r>
          <w:r w:rsidR="00DD2D92" w:rsidRPr="00611C75">
            <w:rPr>
              <w:rFonts w:ascii="Arial" w:hAnsi="Arial" w:cs="Arial"/>
            </w:rPr>
            <w:t>Marylupe58@hotmail.com</w:t>
          </w:r>
        </w:p>
        <w:p w14:paraId="39FC21E2" w14:textId="00C02EF3" w:rsidR="003B010A" w:rsidRPr="00611C75" w:rsidRDefault="005B63D5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Estado Civil</w:t>
          </w:r>
          <w:r w:rsidR="00DD2D92" w:rsidRPr="00611C75">
            <w:rPr>
              <w:rFonts w:ascii="Arial" w:hAnsi="Arial" w:cs="Arial"/>
            </w:rPr>
            <w:t xml:space="preserve">. – </w:t>
          </w:r>
          <w:r w:rsidRPr="00611C75">
            <w:rPr>
              <w:rFonts w:ascii="Arial" w:hAnsi="Arial" w:cs="Arial"/>
            </w:rPr>
            <w:t>Soltera</w:t>
          </w:r>
        </w:p>
        <w:p w14:paraId="39FC21E3" w14:textId="4C999F6F" w:rsidR="003B010A" w:rsidRPr="00611C75" w:rsidRDefault="00DD2D92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11C75">
            <w:rPr>
              <w:rFonts w:ascii="Arial" w:hAnsi="Arial" w:cs="Arial"/>
              <w:b/>
            </w:rPr>
            <w:t>N</w:t>
          </w:r>
          <w:r w:rsidR="00FB796F" w:rsidRPr="00611C75">
            <w:rPr>
              <w:rFonts w:ascii="Arial" w:hAnsi="Arial" w:cs="Arial"/>
              <w:b/>
            </w:rPr>
            <w:t>a</w:t>
          </w:r>
          <w:r w:rsidR="005B63D5" w:rsidRPr="00611C75">
            <w:rPr>
              <w:rFonts w:ascii="Arial" w:hAnsi="Arial" w:cs="Arial"/>
              <w:b/>
            </w:rPr>
            <w:t>cionalidad</w:t>
          </w:r>
          <w:r w:rsidRPr="00611C75">
            <w:rPr>
              <w:rFonts w:ascii="Arial" w:hAnsi="Arial" w:cs="Arial"/>
            </w:rPr>
            <w:t xml:space="preserve">. – </w:t>
          </w:r>
          <w:proofErr w:type="gramStart"/>
          <w:r w:rsidR="005B63D5" w:rsidRPr="00611C75">
            <w:rPr>
              <w:rFonts w:ascii="Arial" w:hAnsi="Arial" w:cs="Arial"/>
            </w:rPr>
            <w:t>Mexicana</w:t>
          </w:r>
          <w:proofErr w:type="gramEnd"/>
        </w:p>
        <w:p w14:paraId="39FC21E4" w14:textId="77777777" w:rsidR="0063702C" w:rsidRPr="00611C75" w:rsidRDefault="00611C75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14:paraId="39FC21E5" w14:textId="196ECAA1" w:rsidR="0063702C" w:rsidRPr="00611C75" w:rsidRDefault="00C00F23">
      <w:pPr>
        <w:pStyle w:val="Encabezadodeseccin"/>
      </w:pPr>
      <w:r w:rsidRPr="00611C75">
        <w:t>Objeti</w:t>
      </w:r>
      <w:r w:rsidR="005B63D5" w:rsidRPr="00611C75">
        <w:t>vos</w:t>
      </w:r>
    </w:p>
    <w:p w14:paraId="2E352466" w14:textId="77777777" w:rsidR="0065496D" w:rsidRPr="00611C75" w:rsidRDefault="0065496D" w:rsidP="0065496D">
      <w:pPr>
        <w:spacing w:line="360" w:lineRule="auto"/>
        <w:jc w:val="both"/>
        <w:rPr>
          <w:rFonts w:ascii="Arial" w:hAnsi="Arial" w:cs="Arial"/>
        </w:rPr>
      </w:pPr>
      <w:r w:rsidRPr="00611C75">
        <w:rPr>
          <w:rFonts w:ascii="Arial" w:hAnsi="Arial" w:cs="Arial"/>
        </w:rPr>
        <w:t>Adquirir nuevas habilidades personales y profesionales para desarrollar de una manera más efectiva mi desempeño laboral, sea cual sea el puesto que tenga que realizar.</w:t>
      </w:r>
    </w:p>
    <w:p w14:paraId="39FC21E7" w14:textId="0EC34C02" w:rsidR="0063702C" w:rsidRPr="00611C75" w:rsidRDefault="00C00F23">
      <w:pPr>
        <w:pStyle w:val="Encabezadodeseccin"/>
      </w:pPr>
      <w:r w:rsidRPr="00611C75">
        <w:t>Educa</w:t>
      </w:r>
      <w:r w:rsidR="0065496D" w:rsidRPr="00611C75">
        <w:t>ción</w:t>
      </w:r>
    </w:p>
    <w:p w14:paraId="39FC21E8" w14:textId="77777777" w:rsidR="0063702C" w:rsidRPr="00611C75" w:rsidRDefault="00FB796F">
      <w:pPr>
        <w:pStyle w:val="Subseccin"/>
      </w:pPr>
      <w:r w:rsidRPr="00611C75">
        <w:t>Unidad Académica del sureste del estado</w:t>
      </w:r>
      <w:r w:rsidR="006076DC" w:rsidRPr="00611C75">
        <w:t>, plantel Acámbaro.</w:t>
      </w:r>
    </w:p>
    <w:p w14:paraId="39FC21E9" w14:textId="4E91C11E" w:rsidR="00E456F9" w:rsidRPr="00611C75" w:rsidRDefault="006076DC" w:rsidP="006076DC">
      <w:pPr>
        <w:pStyle w:val="Fechadesubseccin"/>
        <w:spacing w:after="0"/>
      </w:pPr>
      <w:r w:rsidRPr="00611C75">
        <w:rPr>
          <w:b/>
          <w:bCs/>
          <w:i/>
          <w:iCs/>
        </w:rPr>
        <w:t>Julio 201</w:t>
      </w:r>
      <w:r w:rsidR="00FB796F" w:rsidRPr="00611C75">
        <w:rPr>
          <w:b/>
          <w:bCs/>
          <w:i/>
          <w:iCs/>
        </w:rPr>
        <w:t>4</w:t>
      </w:r>
      <w:r w:rsidRPr="00611C75">
        <w:rPr>
          <w:b/>
          <w:bCs/>
          <w:i/>
          <w:iCs/>
        </w:rPr>
        <w:t>-201</w:t>
      </w:r>
      <w:r w:rsidR="00FB796F" w:rsidRPr="00611C75">
        <w:rPr>
          <w:b/>
          <w:bCs/>
          <w:i/>
          <w:iCs/>
        </w:rPr>
        <w:t>6</w:t>
      </w:r>
      <w:r w:rsidR="00C00F23" w:rsidRPr="00611C75">
        <w:rPr>
          <w:color w:val="A9A57C" w:themeColor="accent1"/>
        </w:rPr>
        <w:t>|</w:t>
      </w:r>
      <w:r w:rsidR="00C00F23" w:rsidRPr="00611C75">
        <w:t xml:space="preserve"> </w:t>
      </w:r>
      <w:r w:rsidR="00FB796F" w:rsidRPr="00611C75">
        <w:t>Técnico superior universitario</w:t>
      </w:r>
      <w:r w:rsidR="003B010A" w:rsidRPr="00611C75">
        <w:t xml:space="preserve">, </w:t>
      </w:r>
      <w:r w:rsidR="00611C75" w:rsidRPr="00611C75">
        <w:t>Tecnologías</w:t>
      </w:r>
      <w:bookmarkStart w:id="0" w:name="_GoBack"/>
      <w:bookmarkEnd w:id="0"/>
      <w:r w:rsidR="00FB796F" w:rsidRPr="00611C75">
        <w:t xml:space="preserve"> de la información y comunicación.</w:t>
      </w:r>
    </w:p>
    <w:p w14:paraId="39FC21EA" w14:textId="6EFB9E7A" w:rsidR="00E456F9" w:rsidRPr="00611C75" w:rsidRDefault="0065496D" w:rsidP="00E456F9">
      <w:pPr>
        <w:pStyle w:val="Encabezadodeseccin"/>
      </w:pPr>
      <w:r w:rsidRPr="00611C75">
        <w:t>Educación complementaria</w:t>
      </w:r>
    </w:p>
    <w:p w14:paraId="39FC21EB" w14:textId="3C61BDC9" w:rsidR="00E456F9" w:rsidRPr="00611C75" w:rsidRDefault="0065496D" w:rsidP="00E456F9">
      <w:pPr>
        <w:jc w:val="both"/>
        <w:rPr>
          <w:rFonts w:ascii="Arial" w:hAnsi="Arial" w:cs="Arial"/>
        </w:rPr>
      </w:pPr>
      <w:r w:rsidRPr="00611C75">
        <w:rPr>
          <w:rFonts w:ascii="Arial" w:hAnsi="Arial" w:cs="Arial"/>
        </w:rPr>
        <w:t>Certificado de</w:t>
      </w:r>
      <w:r w:rsidR="00E456F9" w:rsidRPr="00611C75">
        <w:rPr>
          <w:rFonts w:ascii="Arial" w:hAnsi="Arial" w:cs="Arial"/>
        </w:rPr>
        <w:t xml:space="preserve"> Microsoft 2012</w:t>
      </w:r>
    </w:p>
    <w:p w14:paraId="39FC21EC" w14:textId="34D18634" w:rsidR="0063702C" w:rsidRPr="00611C75" w:rsidRDefault="00C00F23">
      <w:pPr>
        <w:pStyle w:val="Encabezadodeseccin"/>
      </w:pPr>
      <w:r w:rsidRPr="00611C75">
        <w:t>Exper</w:t>
      </w:r>
      <w:r w:rsidR="00FB796F" w:rsidRPr="00611C75">
        <w:t>ie</w:t>
      </w:r>
      <w:r w:rsidR="0065496D" w:rsidRPr="00611C75">
        <w:t>ncia</w:t>
      </w:r>
    </w:p>
    <w:p w14:paraId="39FC21ED" w14:textId="7A2A06E4" w:rsidR="0063702C" w:rsidRPr="00611C75" w:rsidRDefault="0065496D">
      <w:pPr>
        <w:spacing w:after="0"/>
        <w:rPr>
          <w:i/>
          <w:iCs/>
        </w:rPr>
      </w:pPr>
      <w:r w:rsidRPr="00611C75">
        <w:t>Empleada</w:t>
      </w:r>
      <w:r w:rsidR="00FB796F" w:rsidRPr="00611C75">
        <w:t xml:space="preserve"> </w:t>
      </w:r>
      <w:r w:rsidR="00FB796F" w:rsidRPr="00611C75">
        <w:rPr>
          <w:rStyle w:val="nfasisintenso"/>
          <w:b w:val="0"/>
          <w:i w:val="0"/>
        </w:rPr>
        <w:t>2014</w:t>
      </w:r>
      <w:r w:rsidR="00C00F23" w:rsidRPr="00611C75">
        <w:rPr>
          <w:b/>
          <w:i/>
        </w:rPr>
        <w:t xml:space="preserve"> </w:t>
      </w:r>
      <w:r w:rsidR="00C00F23" w:rsidRPr="00611C75">
        <w:t xml:space="preserve">– </w:t>
      </w:r>
      <w:r w:rsidR="006076DC" w:rsidRPr="00611C75">
        <w:t>201</w:t>
      </w:r>
      <w:r w:rsidR="00E901E7" w:rsidRPr="00611C75">
        <w:t>7</w:t>
      </w:r>
    </w:p>
    <w:p w14:paraId="39FC21EE" w14:textId="77777777" w:rsidR="0063702C" w:rsidRPr="00611C75" w:rsidRDefault="00DD2D92">
      <w:pPr>
        <w:rPr>
          <w:color w:val="675E47" w:themeColor="text2"/>
        </w:rPr>
      </w:pPr>
      <w:r w:rsidRPr="00611C75">
        <w:rPr>
          <w:color w:val="675E47" w:themeColor="text2"/>
        </w:rPr>
        <w:t>Pastelería D’ Lila | Manuel Doblado #4</w:t>
      </w:r>
      <w:r w:rsidR="006076DC" w:rsidRPr="00611C75">
        <w:rPr>
          <w:color w:val="675E47" w:themeColor="text2"/>
        </w:rPr>
        <w:t>1</w:t>
      </w:r>
      <w:r w:rsidRPr="00611C75">
        <w:rPr>
          <w:color w:val="675E47" w:themeColor="text2"/>
        </w:rPr>
        <w:t>8</w:t>
      </w:r>
      <w:r w:rsidR="00FB796F" w:rsidRPr="00611C75">
        <w:rPr>
          <w:color w:val="675E47" w:themeColor="text2"/>
        </w:rPr>
        <w:t xml:space="preserve"> Street</w:t>
      </w:r>
    </w:p>
    <w:p w14:paraId="39FC21EF" w14:textId="7AFA521F" w:rsidR="00DD2D92" w:rsidRPr="00611C75" w:rsidRDefault="0065496D" w:rsidP="00FA2E1B">
      <w:pPr>
        <w:spacing w:after="0"/>
      </w:pPr>
      <w:r w:rsidRPr="00611C75">
        <w:t>Contador, ventas y trato con el cliente</w:t>
      </w:r>
    </w:p>
    <w:p w14:paraId="702D5E68" w14:textId="77777777" w:rsidR="00FA2E1B" w:rsidRPr="00611C75" w:rsidRDefault="00FA2E1B" w:rsidP="00FA2E1B">
      <w:pPr>
        <w:spacing w:after="0"/>
      </w:pPr>
    </w:p>
    <w:p w14:paraId="39FC21F0" w14:textId="6AAE973A" w:rsidR="001F7D33" w:rsidRPr="00611C75" w:rsidRDefault="00FA2E1B" w:rsidP="001F7D33">
      <w:pPr>
        <w:spacing w:after="0"/>
        <w:rPr>
          <w:i/>
          <w:iCs/>
        </w:rPr>
      </w:pPr>
      <w:r w:rsidRPr="00611C75">
        <w:t>Maestra</w:t>
      </w:r>
      <w:r w:rsidR="001F7D33" w:rsidRPr="00611C75">
        <w:rPr>
          <w:rStyle w:val="nfasisintenso"/>
        </w:rPr>
        <w:t xml:space="preserve"> </w:t>
      </w:r>
      <w:r w:rsidR="001F7D33" w:rsidRPr="00611C75">
        <w:rPr>
          <w:bCs/>
          <w:i/>
          <w:iCs/>
          <w:color w:val="000000"/>
        </w:rPr>
        <w:t>2017</w:t>
      </w:r>
      <w:r w:rsidR="001F7D33" w:rsidRPr="00611C75">
        <w:t xml:space="preserve"> – 2017</w:t>
      </w:r>
    </w:p>
    <w:p w14:paraId="39FC21F1" w14:textId="77777777" w:rsidR="001F7D33" w:rsidRPr="00611C75" w:rsidRDefault="001F7D33" w:rsidP="001F7D33">
      <w:pPr>
        <w:rPr>
          <w:color w:val="675E47" w:themeColor="text2"/>
        </w:rPr>
      </w:pPr>
      <w:r w:rsidRPr="00611C75">
        <w:rPr>
          <w:color w:val="675E47" w:themeColor="text2"/>
        </w:rPr>
        <w:t>Colegio Montañez | Acámbaro - Salvatierra 1, Rancho Grande, 38620 Acámbaro, Gto.</w:t>
      </w:r>
    </w:p>
    <w:p w14:paraId="39FC21F3" w14:textId="57A2EECB" w:rsidR="001F7D33" w:rsidRPr="00611C75" w:rsidRDefault="00FA2E1B" w:rsidP="001F7D33">
      <w:pPr>
        <w:spacing w:after="0"/>
      </w:pPr>
      <w:r w:rsidRPr="00611C75">
        <w:t>Sustituto de profesor de informática, planificación de actividades, tareas y métodos de aprendizaje.</w:t>
      </w:r>
    </w:p>
    <w:p w14:paraId="39FC21F4" w14:textId="20AFBC30" w:rsidR="001F7D33" w:rsidRPr="00611C75" w:rsidRDefault="001F7D33" w:rsidP="001F7D33">
      <w:pPr>
        <w:spacing w:after="0"/>
      </w:pPr>
    </w:p>
    <w:p w14:paraId="10D33A22" w14:textId="1269E2C7" w:rsidR="00FA2E1B" w:rsidRPr="00611C75" w:rsidRDefault="00FA2E1B" w:rsidP="001F7D33">
      <w:pPr>
        <w:spacing w:after="0"/>
      </w:pPr>
    </w:p>
    <w:p w14:paraId="39FC21F5" w14:textId="77777777" w:rsidR="005E58E3" w:rsidRPr="00611C75" w:rsidRDefault="005E58E3" w:rsidP="001F7D33">
      <w:pPr>
        <w:spacing w:after="0"/>
      </w:pPr>
    </w:p>
    <w:p w14:paraId="39FC21F6" w14:textId="691410A5" w:rsidR="001F7D33" w:rsidRPr="00611C75" w:rsidRDefault="00FA2E1B" w:rsidP="001F7D33">
      <w:pPr>
        <w:spacing w:after="0"/>
        <w:rPr>
          <w:i/>
          <w:iCs/>
        </w:rPr>
      </w:pPr>
      <w:r w:rsidRPr="00611C75">
        <w:lastRenderedPageBreak/>
        <w:t>Empleada</w:t>
      </w:r>
      <w:r w:rsidR="001F7D33" w:rsidRPr="00611C75">
        <w:rPr>
          <w:rStyle w:val="nfasisintenso"/>
        </w:rPr>
        <w:t xml:space="preserve"> </w:t>
      </w:r>
      <w:r w:rsidR="001F7D33" w:rsidRPr="00611C75">
        <w:rPr>
          <w:bCs/>
          <w:i/>
          <w:iCs/>
          <w:color w:val="000000"/>
        </w:rPr>
        <w:t>2017</w:t>
      </w:r>
      <w:r w:rsidR="001F7D33" w:rsidRPr="00611C75">
        <w:t xml:space="preserve"> – 2017</w:t>
      </w:r>
    </w:p>
    <w:p w14:paraId="39FC21F7" w14:textId="77777777" w:rsidR="00E456F9" w:rsidRPr="00611C75" w:rsidRDefault="001F7D33">
      <w:pPr>
        <w:rPr>
          <w:color w:val="675E47" w:themeColor="text2"/>
        </w:rPr>
      </w:pPr>
      <w:r w:rsidRPr="00611C75">
        <w:rPr>
          <w:color w:val="675E47" w:themeColor="text2"/>
        </w:rPr>
        <w:t>Cherry boutique | Av. M. Hidalgo 199, Zona Centro, 38600 Acámbaro, Gto.</w:t>
      </w:r>
    </w:p>
    <w:p w14:paraId="513400AE" w14:textId="189ADC8E" w:rsidR="00FA2E1B" w:rsidRPr="00611C75" w:rsidRDefault="001943C9" w:rsidP="00FA2E1B">
      <w:pPr>
        <w:spacing w:after="0"/>
      </w:pPr>
      <w:r w:rsidRPr="00611C75">
        <w:t xml:space="preserve">Vendedora de ropa de </w:t>
      </w:r>
      <w:r w:rsidR="00611C75" w:rsidRPr="00611C75">
        <w:t>mostrador</w:t>
      </w:r>
      <w:r w:rsidR="00FA2E1B" w:rsidRPr="00611C75">
        <w:t>, atención al cliente, responsable de efectivo y gestión de sitios web.</w:t>
      </w:r>
    </w:p>
    <w:p w14:paraId="39FC21F9" w14:textId="4FF180F1" w:rsidR="0063702C" w:rsidRPr="00611C75" w:rsidRDefault="000B18E4">
      <w:pPr>
        <w:pStyle w:val="Encabezadodeseccin"/>
      </w:pPr>
      <w:r w:rsidRPr="00611C75">
        <w:t>Habilidades y conocimientos</w:t>
      </w:r>
    </w:p>
    <w:p w14:paraId="39FC21FA" w14:textId="4C5C5C84" w:rsidR="005E58E3" w:rsidRPr="00611C75" w:rsidRDefault="000B18E4" w:rsidP="005E58E3">
      <w:pPr>
        <w:rPr>
          <w:rFonts w:ascii="Arial" w:hAnsi="Arial"/>
        </w:rPr>
      </w:pPr>
      <w:r w:rsidRPr="00611C75">
        <w:rPr>
          <w:rFonts w:ascii="Arial" w:hAnsi="Arial"/>
        </w:rPr>
        <w:t>Español</w:t>
      </w:r>
      <w:r w:rsidR="005E58E3" w:rsidRPr="00611C75">
        <w:rPr>
          <w:rFonts w:ascii="Arial" w:hAnsi="Arial"/>
        </w:rPr>
        <w:t>: N</w:t>
      </w:r>
      <w:r w:rsidR="00E901E7" w:rsidRPr="00611C75">
        <w:rPr>
          <w:rFonts w:ascii="Arial" w:hAnsi="Arial"/>
        </w:rPr>
        <w:t>ativ</w:t>
      </w:r>
      <w:r w:rsidRPr="00611C75">
        <w:rPr>
          <w:rFonts w:ascii="Arial" w:hAnsi="Arial"/>
        </w:rPr>
        <w:t>o</w:t>
      </w:r>
      <w:r w:rsidR="005E58E3" w:rsidRPr="00611C75">
        <w:rPr>
          <w:rFonts w:ascii="Arial" w:hAnsi="Arial"/>
        </w:rPr>
        <w:t xml:space="preserve">, </w:t>
      </w:r>
      <w:r w:rsidRPr="00611C75">
        <w:rPr>
          <w:rFonts w:ascii="Arial" w:hAnsi="Arial"/>
        </w:rPr>
        <w:t>Ingles</w:t>
      </w:r>
      <w:r w:rsidR="005E58E3" w:rsidRPr="00611C75">
        <w:rPr>
          <w:rFonts w:ascii="Arial" w:hAnsi="Arial"/>
        </w:rPr>
        <w:t xml:space="preserve">: </w:t>
      </w:r>
      <w:r w:rsidR="00611C75" w:rsidRPr="00611C75">
        <w:rPr>
          <w:rFonts w:ascii="Arial" w:hAnsi="Arial"/>
        </w:rPr>
        <w:t>Básico</w:t>
      </w:r>
    </w:p>
    <w:p w14:paraId="39FC21FB" w14:textId="219FC48F" w:rsidR="005E58E3" w:rsidRPr="00611C75" w:rsidRDefault="000270FB" w:rsidP="000270FB">
      <w:pPr>
        <w:rPr>
          <w:rFonts w:ascii="Arial" w:hAnsi="Arial"/>
        </w:rPr>
      </w:pPr>
      <w:r w:rsidRPr="00611C75">
        <w:rPr>
          <w:rFonts w:ascii="Arial" w:hAnsi="Arial"/>
        </w:rPr>
        <w:t>-</w:t>
      </w:r>
      <w:r w:rsidR="000B18E4" w:rsidRPr="00611C75">
        <w:rPr>
          <w:rFonts w:ascii="Arial" w:hAnsi="Arial"/>
        </w:rPr>
        <w:t xml:space="preserve">Creación de publicidad y desarrollo de sitios web para comercio </w:t>
      </w:r>
      <w:r w:rsidR="00611C75" w:rsidRPr="00611C75">
        <w:rPr>
          <w:rFonts w:ascii="Arial" w:hAnsi="Arial"/>
        </w:rPr>
        <w:t>electrónico</w:t>
      </w:r>
      <w:r w:rsidR="000B18E4" w:rsidRPr="00611C75">
        <w:rPr>
          <w:rFonts w:ascii="Arial" w:hAnsi="Arial"/>
        </w:rPr>
        <w:t>.</w:t>
      </w:r>
    </w:p>
    <w:p w14:paraId="39FC21FC" w14:textId="1AE0E48D" w:rsidR="000270FB" w:rsidRPr="00611C75" w:rsidRDefault="000270FB" w:rsidP="000270FB">
      <w:pPr>
        <w:rPr>
          <w:rFonts w:ascii="Arial" w:hAnsi="Arial"/>
        </w:rPr>
      </w:pPr>
      <w:r w:rsidRPr="00611C75">
        <w:rPr>
          <w:rFonts w:ascii="Arial" w:hAnsi="Arial"/>
        </w:rPr>
        <w:t xml:space="preserve">- </w:t>
      </w:r>
      <w:r w:rsidR="000B18E4" w:rsidRPr="00611C75">
        <w:rPr>
          <w:rFonts w:ascii="Arial" w:hAnsi="Arial"/>
        </w:rPr>
        <w:t>Facilidad de palabra.</w:t>
      </w:r>
    </w:p>
    <w:p w14:paraId="39FC21FD" w14:textId="6A084847" w:rsidR="000270FB" w:rsidRPr="00611C75" w:rsidRDefault="000270FB" w:rsidP="000270FB">
      <w:pPr>
        <w:rPr>
          <w:rFonts w:ascii="Arial" w:hAnsi="Arial"/>
        </w:rPr>
      </w:pPr>
      <w:r w:rsidRPr="00611C75">
        <w:rPr>
          <w:rFonts w:ascii="Arial" w:hAnsi="Arial"/>
        </w:rPr>
        <w:t xml:space="preserve"> -</w:t>
      </w:r>
      <w:r w:rsidR="000B18E4" w:rsidRPr="00611C75">
        <w:rPr>
          <w:rFonts w:ascii="Arial" w:hAnsi="Arial"/>
        </w:rPr>
        <w:t>Trabajo bajo presión.</w:t>
      </w:r>
    </w:p>
    <w:p w14:paraId="39FC21FE" w14:textId="740E83E8" w:rsidR="000270FB" w:rsidRPr="00611C75" w:rsidRDefault="000270FB" w:rsidP="000270FB">
      <w:pPr>
        <w:rPr>
          <w:rFonts w:ascii="Arial" w:hAnsi="Arial"/>
          <w:color w:val="000000"/>
        </w:rPr>
      </w:pPr>
      <w:r w:rsidRPr="00611C75">
        <w:rPr>
          <w:rFonts w:ascii="Arial" w:hAnsi="Arial"/>
        </w:rPr>
        <w:t>-</w:t>
      </w:r>
      <w:r w:rsidR="00611C75" w:rsidRPr="00611C75">
        <w:rPr>
          <w:rFonts w:ascii="Arial" w:hAnsi="Arial"/>
        </w:rPr>
        <w:t>Responsable</w:t>
      </w:r>
      <w:r w:rsidR="000B18E4" w:rsidRPr="00611C75">
        <w:rPr>
          <w:rFonts w:ascii="Arial" w:hAnsi="Arial"/>
        </w:rPr>
        <w:t xml:space="preserve"> y organizada.</w:t>
      </w:r>
    </w:p>
    <w:p w14:paraId="39FC21FF" w14:textId="4FF0DEB6" w:rsidR="005E58E3" w:rsidRPr="00611C75" w:rsidRDefault="000270FB" w:rsidP="000270FB">
      <w:pPr>
        <w:rPr>
          <w:rFonts w:ascii="Arial" w:hAnsi="Arial"/>
          <w:color w:val="000000"/>
        </w:rPr>
      </w:pPr>
      <w:r w:rsidRPr="00611C75">
        <w:rPr>
          <w:rFonts w:ascii="Arial" w:hAnsi="Arial"/>
          <w:color w:val="000000"/>
        </w:rPr>
        <w:t>-</w:t>
      </w:r>
      <w:r w:rsidR="000B18E4" w:rsidRPr="00611C75">
        <w:rPr>
          <w:rFonts w:ascii="Arial" w:hAnsi="Arial"/>
          <w:color w:val="000000"/>
        </w:rPr>
        <w:t>Realización de animaciones 3D.</w:t>
      </w:r>
    </w:p>
    <w:p w14:paraId="39FC2200" w14:textId="77777777" w:rsidR="000270FB" w:rsidRPr="00611C75" w:rsidRDefault="000270FB" w:rsidP="002353FB">
      <w:pPr>
        <w:jc w:val="both"/>
        <w:rPr>
          <w:rFonts w:ascii="Arial" w:hAnsi="Arial" w:cs="Arial"/>
        </w:rPr>
      </w:pPr>
    </w:p>
    <w:p w14:paraId="39FC2201" w14:textId="03FBCB02" w:rsidR="00BC13F8" w:rsidRPr="00611C75" w:rsidRDefault="000B18E4" w:rsidP="00BC13F8">
      <w:pPr>
        <w:pStyle w:val="Encabezadodeseccin"/>
      </w:pPr>
      <w:r w:rsidRPr="00611C75">
        <w:t>Referencias personales</w:t>
      </w:r>
    </w:p>
    <w:p w14:paraId="39FC2202" w14:textId="77777777" w:rsidR="00BC13F8" w:rsidRPr="00611C75" w:rsidRDefault="00BC13F8" w:rsidP="00BC13F8"/>
    <w:p w14:paraId="39FC2203" w14:textId="43304B3C" w:rsidR="00BC13F8" w:rsidRPr="00611C75" w:rsidRDefault="000B18E4" w:rsidP="00BC13F8">
      <w:r w:rsidRPr="00611C75">
        <w:rPr>
          <w:b/>
        </w:rPr>
        <w:t>Nombre:</w:t>
      </w:r>
      <w:r w:rsidR="00BC13F8" w:rsidRPr="00611C75">
        <w:t xml:space="preserve"> </w:t>
      </w:r>
      <w:r w:rsidR="005E58E3" w:rsidRPr="00611C75">
        <w:t xml:space="preserve">Miguel Angel Mandujano </w:t>
      </w:r>
      <w:r w:rsidR="00611C75" w:rsidRPr="00611C75">
        <w:t>Barragán</w:t>
      </w:r>
    </w:p>
    <w:p w14:paraId="39FC2204" w14:textId="11168B1B" w:rsidR="00BC13F8" w:rsidRPr="00611C75" w:rsidRDefault="000B18E4" w:rsidP="00BC13F8">
      <w:r w:rsidRPr="00611C75">
        <w:rPr>
          <w:b/>
        </w:rPr>
        <w:t>Número de teléfono</w:t>
      </w:r>
      <w:r w:rsidR="00BC13F8" w:rsidRPr="00611C75">
        <w:t>:</w:t>
      </w:r>
      <w:r w:rsidRPr="00611C75">
        <w:t xml:space="preserve"> </w:t>
      </w:r>
      <w:r w:rsidR="005E58E3" w:rsidRPr="00611C75">
        <w:t>417-100-92-87</w:t>
      </w:r>
    </w:p>
    <w:p w14:paraId="39FC2205" w14:textId="2EF03A1C" w:rsidR="00BC13F8" w:rsidRPr="00611C75" w:rsidRDefault="000B18E4" w:rsidP="00BC13F8">
      <w:r w:rsidRPr="00611C75">
        <w:rPr>
          <w:b/>
        </w:rPr>
        <w:t>Dirección</w:t>
      </w:r>
      <w:r w:rsidR="00BC13F8" w:rsidRPr="00611C75">
        <w:t xml:space="preserve">: </w:t>
      </w:r>
      <w:r w:rsidR="005E58E3" w:rsidRPr="00611C75">
        <w:t xml:space="preserve">Priv. Aquiles </w:t>
      </w:r>
      <w:r w:rsidR="00611C75" w:rsidRPr="00611C75">
        <w:t>Serdán</w:t>
      </w:r>
      <w:r w:rsidR="00E901E7" w:rsidRPr="00611C75">
        <w:t xml:space="preserve"> </w:t>
      </w:r>
      <w:r w:rsidR="005E58E3" w:rsidRPr="00611C75">
        <w:t>#7</w:t>
      </w:r>
    </w:p>
    <w:p w14:paraId="39FC2206" w14:textId="77777777" w:rsidR="00BC13F8" w:rsidRPr="00611C75" w:rsidRDefault="00BC13F8" w:rsidP="00BC13F8">
      <w:r w:rsidRPr="00611C75">
        <w:rPr>
          <w:b/>
        </w:rPr>
        <w:t>Email:</w:t>
      </w:r>
      <w:r w:rsidRPr="00611C75">
        <w:t xml:space="preserve"> </w:t>
      </w:r>
      <w:r w:rsidR="005E58E3" w:rsidRPr="00611C75">
        <w:t>Miguel</w:t>
      </w:r>
      <w:r w:rsidR="00E901E7" w:rsidRPr="00611C75">
        <w:t>_dark97@hotmail.com</w:t>
      </w:r>
    </w:p>
    <w:p w14:paraId="39FC2207" w14:textId="19780295" w:rsidR="00BC13F8" w:rsidRPr="00611C75" w:rsidRDefault="00611C75" w:rsidP="00BC13F8">
      <w:r w:rsidRPr="00611C75">
        <w:rPr>
          <w:b/>
        </w:rPr>
        <w:t>Relación</w:t>
      </w:r>
      <w:r w:rsidR="00BC13F8" w:rsidRPr="00611C75">
        <w:rPr>
          <w:b/>
        </w:rPr>
        <w:t>:</w:t>
      </w:r>
      <w:r w:rsidR="00BC13F8" w:rsidRPr="00611C75">
        <w:t xml:space="preserve"> </w:t>
      </w:r>
      <w:r w:rsidR="00E901E7" w:rsidRPr="00611C75">
        <w:t>Co</w:t>
      </w:r>
      <w:r w:rsidR="000B18E4" w:rsidRPr="00611C75">
        <w:t>mpañero de trabajo</w:t>
      </w:r>
      <w:r w:rsidR="00E901E7" w:rsidRPr="00611C75">
        <w:t>.</w:t>
      </w:r>
    </w:p>
    <w:p w14:paraId="39FC2208" w14:textId="55C9407C" w:rsidR="00BC13F8" w:rsidRPr="00611C75" w:rsidRDefault="000B18E4" w:rsidP="00BC13F8">
      <w:r w:rsidRPr="00611C75">
        <w:rPr>
          <w:b/>
        </w:rPr>
        <w:t>Años de conocerlo</w:t>
      </w:r>
      <w:r w:rsidR="00BC13F8" w:rsidRPr="00611C75">
        <w:rPr>
          <w:b/>
        </w:rPr>
        <w:t>:</w:t>
      </w:r>
      <w:r w:rsidR="00BC13F8" w:rsidRPr="00611C75">
        <w:t xml:space="preserve"> </w:t>
      </w:r>
      <w:r w:rsidR="005E58E3" w:rsidRPr="00611C75">
        <w:t>6</w:t>
      </w:r>
      <w:r w:rsidR="00BC13F8" w:rsidRPr="00611C75">
        <w:t xml:space="preserve"> </w:t>
      </w:r>
      <w:r w:rsidRPr="00611C75">
        <w:t>años</w:t>
      </w:r>
    </w:p>
    <w:p w14:paraId="39FC2209" w14:textId="77777777" w:rsidR="00BC13F8" w:rsidRPr="00611C75" w:rsidRDefault="00BC13F8" w:rsidP="00BC13F8"/>
    <w:p w14:paraId="39FC220A" w14:textId="7C5A7EED" w:rsidR="00BC13F8" w:rsidRPr="00611C75" w:rsidRDefault="00E901E7" w:rsidP="00BC13F8">
      <w:r w:rsidRPr="00611C75">
        <w:rPr>
          <w:b/>
        </w:rPr>
        <w:t>N</w:t>
      </w:r>
      <w:r w:rsidR="000B18E4" w:rsidRPr="00611C75">
        <w:rPr>
          <w:b/>
        </w:rPr>
        <w:t>ombre</w:t>
      </w:r>
      <w:r w:rsidR="00BC13F8" w:rsidRPr="00611C75">
        <w:rPr>
          <w:b/>
        </w:rPr>
        <w:t>:</w:t>
      </w:r>
      <w:r w:rsidR="00BC13F8" w:rsidRPr="00611C75">
        <w:t xml:space="preserve"> </w:t>
      </w:r>
      <w:r w:rsidR="00611C75" w:rsidRPr="00611C75">
        <w:t>Giovanni</w:t>
      </w:r>
      <w:r w:rsidR="006966F3" w:rsidRPr="00611C75">
        <w:t xml:space="preserve"> Misael Alfaro S</w:t>
      </w:r>
      <w:r w:rsidR="00611C75" w:rsidRPr="00611C75">
        <w:t>á</w:t>
      </w:r>
      <w:r w:rsidR="006966F3" w:rsidRPr="00611C75">
        <w:t>nchez</w:t>
      </w:r>
    </w:p>
    <w:p w14:paraId="39FC220B" w14:textId="15FB0EF0" w:rsidR="00BC13F8" w:rsidRPr="00611C75" w:rsidRDefault="000B18E4" w:rsidP="00BC13F8">
      <w:r w:rsidRPr="00611C75">
        <w:rPr>
          <w:b/>
        </w:rPr>
        <w:t>Número de teléfono</w:t>
      </w:r>
      <w:r w:rsidR="00BC13F8" w:rsidRPr="00611C75">
        <w:rPr>
          <w:b/>
        </w:rPr>
        <w:t>:</w:t>
      </w:r>
      <w:r w:rsidR="00E901E7" w:rsidRPr="00611C75">
        <w:t xml:space="preserve"> </w:t>
      </w:r>
      <w:r w:rsidR="00BC13F8" w:rsidRPr="00611C75">
        <w:t>17-2-</w:t>
      </w:r>
      <w:r w:rsidR="006966F3" w:rsidRPr="00611C75">
        <w:t>18-25</w:t>
      </w:r>
    </w:p>
    <w:p w14:paraId="39FC220C" w14:textId="47F60B01" w:rsidR="00BC13F8" w:rsidRPr="00611C75" w:rsidRDefault="000B18E4" w:rsidP="00BC13F8">
      <w:r w:rsidRPr="00611C75">
        <w:rPr>
          <w:b/>
        </w:rPr>
        <w:t>Dirección</w:t>
      </w:r>
      <w:r w:rsidR="00BC13F8" w:rsidRPr="00611C75">
        <w:rPr>
          <w:b/>
        </w:rPr>
        <w:t>:</w:t>
      </w:r>
      <w:r w:rsidR="00BC13F8" w:rsidRPr="00611C75">
        <w:t xml:space="preserve"> </w:t>
      </w:r>
      <w:r w:rsidR="00611C75" w:rsidRPr="00611C75">
        <w:t>Jesús</w:t>
      </w:r>
      <w:r w:rsidR="006966F3" w:rsidRPr="00611C75">
        <w:t xml:space="preserve"> </w:t>
      </w:r>
      <w:r w:rsidR="00611C75" w:rsidRPr="00611C75">
        <w:t>García</w:t>
      </w:r>
      <w:r w:rsidR="006966F3" w:rsidRPr="00611C75">
        <w:t xml:space="preserve"> Corona#35A</w:t>
      </w:r>
    </w:p>
    <w:p w14:paraId="39FC220D" w14:textId="77777777" w:rsidR="00BC13F8" w:rsidRPr="00611C75" w:rsidRDefault="00BC13F8" w:rsidP="00BC13F8">
      <w:r w:rsidRPr="00611C75">
        <w:rPr>
          <w:b/>
        </w:rPr>
        <w:t>Email:</w:t>
      </w:r>
      <w:r w:rsidRPr="00611C75">
        <w:t xml:space="preserve"> </w:t>
      </w:r>
      <w:r w:rsidR="006966F3" w:rsidRPr="00611C75">
        <w:t>giovanyMisael34@hotmail.com</w:t>
      </w:r>
    </w:p>
    <w:p w14:paraId="39FC220E" w14:textId="2AAE9CF2" w:rsidR="00BC13F8" w:rsidRPr="00611C75" w:rsidRDefault="00611C75" w:rsidP="00BC13F8">
      <w:r w:rsidRPr="00611C75">
        <w:rPr>
          <w:b/>
        </w:rPr>
        <w:t>Relación</w:t>
      </w:r>
      <w:r w:rsidR="00E901E7" w:rsidRPr="00611C75">
        <w:rPr>
          <w:b/>
        </w:rPr>
        <w:t>:</w:t>
      </w:r>
      <w:r w:rsidR="00BC13F8" w:rsidRPr="00611C75">
        <w:t xml:space="preserve"> </w:t>
      </w:r>
      <w:r w:rsidR="00EF511C" w:rsidRPr="00611C75">
        <w:t>Co</w:t>
      </w:r>
      <w:r w:rsidR="000B18E4" w:rsidRPr="00611C75">
        <w:t>mpañero de trabajo</w:t>
      </w:r>
      <w:r w:rsidR="00EF511C" w:rsidRPr="00611C75">
        <w:t>.</w:t>
      </w:r>
    </w:p>
    <w:p w14:paraId="39FC220F" w14:textId="625A0954" w:rsidR="00BC13F8" w:rsidRPr="00611C75" w:rsidRDefault="000B18E4" w:rsidP="00BC13F8">
      <w:r w:rsidRPr="00611C75">
        <w:rPr>
          <w:b/>
        </w:rPr>
        <w:t>Años de conocerlo</w:t>
      </w:r>
      <w:r w:rsidR="00E901E7" w:rsidRPr="00611C75">
        <w:t>:</w:t>
      </w:r>
      <w:r w:rsidR="006966F3" w:rsidRPr="00611C75">
        <w:t xml:space="preserve"> 1</w:t>
      </w:r>
      <w:r w:rsidR="00BC13F8" w:rsidRPr="00611C75">
        <w:t xml:space="preserve"> </w:t>
      </w:r>
      <w:r w:rsidRPr="00611C75">
        <w:t>año</w:t>
      </w:r>
      <w:r w:rsidR="00EF511C" w:rsidRPr="00611C75">
        <w:t>.</w:t>
      </w:r>
    </w:p>
    <w:p w14:paraId="39FC2210" w14:textId="77777777" w:rsidR="0063702C" w:rsidRPr="00611C75" w:rsidRDefault="0063702C">
      <w:pPr>
        <w:spacing w:after="200" w:line="276" w:lineRule="auto"/>
      </w:pPr>
    </w:p>
    <w:sectPr w:rsidR="0063702C" w:rsidRPr="00611C75">
      <w:headerReference w:type="even" r:id="rId10"/>
      <w:footerReference w:type="even" r:id="rId11"/>
      <w:footerReference w:type="default" r:id="rId12"/>
      <w:headerReference w:type="first" r:id="rId13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2213" w14:textId="77777777" w:rsidR="00E76B2E" w:rsidRDefault="00E76B2E">
      <w:pPr>
        <w:spacing w:after="0" w:line="240" w:lineRule="auto"/>
      </w:pPr>
      <w:r>
        <w:separator/>
      </w:r>
    </w:p>
  </w:endnote>
  <w:endnote w:type="continuationSeparator" w:id="0">
    <w:p w14:paraId="39FC2214" w14:textId="77777777" w:rsidR="00E76B2E" w:rsidRDefault="00E7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2217" w14:textId="77777777" w:rsidR="0063702C" w:rsidRDefault="00C00F2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9FC2223" wp14:editId="39FC222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3D" w14:textId="77777777"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FC2223"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14:paraId="39FC223D" w14:textId="77777777"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9FC2225" wp14:editId="39FC222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3E" w14:textId="77777777"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9FC2225"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14:paraId="39FC223E" w14:textId="77777777"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FC2227" wp14:editId="39FC222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9FC223F" w14:textId="77777777"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966F3" w:rsidRPr="006966F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C222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14:paraId="39FC223F" w14:textId="77777777"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966F3" w:rsidRPr="006966F3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2218" w14:textId="77777777" w:rsidR="0063702C" w:rsidRDefault="00C00F2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9FC2229" wp14:editId="39FC222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81A968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9FC222B" wp14:editId="39FC222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40" w14:textId="77777777"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FC222B"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14:paraId="39FC2240" w14:textId="77777777"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9FC222D" wp14:editId="39FC222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41" w14:textId="77777777"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9FC222D"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14:paraId="39FC2241" w14:textId="77777777"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FC222F" wp14:editId="39FC223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9FC2242" w14:textId="77777777"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58E3" w:rsidRPr="005E58E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C222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14:paraId="39FC2242" w14:textId="77777777"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58E3" w:rsidRPr="005E58E3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C2211" w14:textId="77777777" w:rsidR="00E76B2E" w:rsidRDefault="00E76B2E">
      <w:pPr>
        <w:spacing w:after="0" w:line="240" w:lineRule="auto"/>
      </w:pPr>
      <w:r>
        <w:separator/>
      </w:r>
    </w:p>
  </w:footnote>
  <w:footnote w:type="continuationSeparator" w:id="0">
    <w:p w14:paraId="39FC2212" w14:textId="77777777" w:rsidR="00E76B2E" w:rsidRDefault="00E7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2215" w14:textId="77777777" w:rsidR="0063702C" w:rsidRDefault="00C00F23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9FC221B" wp14:editId="39FC221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37" w14:textId="77777777" w:rsidR="00E456F9" w:rsidRDefault="00E456F9" w:rsidP="00E456F9">
                          <w:pPr>
                            <w:jc w:val="center"/>
                          </w:pPr>
                        </w:p>
                        <w:p w14:paraId="39FC2238" w14:textId="77777777" w:rsidR="00E456F9" w:rsidRDefault="00E456F9" w:rsidP="00E456F9">
                          <w:pPr>
                            <w:jc w:val="center"/>
                          </w:pPr>
                        </w:p>
                        <w:p w14:paraId="39FC2239" w14:textId="77777777"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FC221B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14:paraId="39FC2237" w14:textId="77777777" w:rsidR="00E456F9" w:rsidRDefault="00E456F9" w:rsidP="00E456F9">
                    <w:pPr>
                      <w:jc w:val="center"/>
                    </w:pPr>
                  </w:p>
                  <w:p w14:paraId="39FC2238" w14:textId="77777777" w:rsidR="00E456F9" w:rsidRDefault="00E456F9" w:rsidP="00E456F9">
                    <w:pPr>
                      <w:jc w:val="center"/>
                    </w:pPr>
                  </w:p>
                  <w:p w14:paraId="39FC2239" w14:textId="77777777"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FC221D" wp14:editId="39FC221E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C223A" w14:textId="77777777"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9FC221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14:paraId="39FC223A" w14:textId="77777777"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9FC221F" wp14:editId="39FC222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3B" w14:textId="77777777"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9FC221F"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14:paraId="39FC223B" w14:textId="77777777"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FC2221" wp14:editId="39FC22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3C" w14:textId="77777777"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FC2221"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14:paraId="39FC223C" w14:textId="77777777"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2219" w14:textId="77777777" w:rsidR="0063702C" w:rsidRDefault="00C00F2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FC2231" wp14:editId="39FC223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43C6CE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C2233" wp14:editId="39FC223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43" w14:textId="77777777"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FC2233"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14:paraId="39FC2243" w14:textId="77777777"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FC2235" wp14:editId="39FC223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C2244" w14:textId="77777777"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9FC2235"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14:paraId="39FC2244" w14:textId="77777777"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6DC"/>
    <w:rsid w:val="000270FB"/>
    <w:rsid w:val="0003658F"/>
    <w:rsid w:val="0006202D"/>
    <w:rsid w:val="000B18E4"/>
    <w:rsid w:val="000F2406"/>
    <w:rsid w:val="001943C9"/>
    <w:rsid w:val="001F7D33"/>
    <w:rsid w:val="002353FB"/>
    <w:rsid w:val="002D438B"/>
    <w:rsid w:val="003B010A"/>
    <w:rsid w:val="003C5817"/>
    <w:rsid w:val="005444F3"/>
    <w:rsid w:val="005B63D5"/>
    <w:rsid w:val="005E58E3"/>
    <w:rsid w:val="006076DC"/>
    <w:rsid w:val="00611C75"/>
    <w:rsid w:val="0061494C"/>
    <w:rsid w:val="0063702C"/>
    <w:rsid w:val="0065496D"/>
    <w:rsid w:val="006966F3"/>
    <w:rsid w:val="006F18D1"/>
    <w:rsid w:val="00705AA2"/>
    <w:rsid w:val="008E13B4"/>
    <w:rsid w:val="00972D0E"/>
    <w:rsid w:val="009C672A"/>
    <w:rsid w:val="00A57BE3"/>
    <w:rsid w:val="00AE337B"/>
    <w:rsid w:val="00B45424"/>
    <w:rsid w:val="00BB4AF8"/>
    <w:rsid w:val="00BC13F8"/>
    <w:rsid w:val="00C00F23"/>
    <w:rsid w:val="00C15F8A"/>
    <w:rsid w:val="00DB1EFB"/>
    <w:rsid w:val="00DD2D92"/>
    <w:rsid w:val="00E456F9"/>
    <w:rsid w:val="00E76B2E"/>
    <w:rsid w:val="00E901E7"/>
    <w:rsid w:val="00EA31DD"/>
    <w:rsid w:val="00EF511C"/>
    <w:rsid w:val="00FA2E1B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FC21D8"/>
  <w15:docId w15:val="{A352CAE8-BD67-467A-BE19-8323721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xbe">
    <w:name w:val="_xbe"/>
    <w:basedOn w:val="Fuentedeprrafopredeter"/>
    <w:rsid w:val="001F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476"/>
    <w:rsid w:val="0024245F"/>
    <w:rsid w:val="009419E0"/>
    <w:rsid w:val="009F0D9D"/>
    <w:rsid w:val="00BD2C1C"/>
    <w:rsid w:val="00C36676"/>
    <w:rsid w:val="00C823CE"/>
    <w:rsid w:val="00DC54F8"/>
    <w:rsid w:val="00E42ECF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F5EBD9E-1BC6-498A-B201-1AE320BC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11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Jonathan Jair Alfaro Sanchez</cp:lastModifiedBy>
  <cp:revision>8</cp:revision>
  <dcterms:created xsi:type="dcterms:W3CDTF">2018-01-13T17:16:00Z</dcterms:created>
  <dcterms:modified xsi:type="dcterms:W3CDTF">2018-06-02T03:02:00Z</dcterms:modified>
</cp:coreProperties>
</file>